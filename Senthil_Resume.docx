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316"/>
        <w:tblW w:w="5000" w:type="pct"/>
        <w:tblCellMar>
          <w:left w:w="0" w:type="dxa"/>
          <w:right w:w="0" w:type="dxa"/>
        </w:tblCellMar>
        <w:tblLook w:val="04A0" w:firstRow="1" w:lastRow="0" w:firstColumn="1" w:lastColumn="0" w:noHBand="0" w:noVBand="1"/>
        <w:tblDescription w:val="Main host layout table"/>
      </w:tblPr>
      <w:tblGrid>
        <w:gridCol w:w="3884"/>
        <w:gridCol w:w="6916"/>
      </w:tblGrid>
      <w:tr w:rsidR="00E728B5" w:rsidRPr="00641B5E" w:rsidTr="001D7B32">
        <w:tc>
          <w:tcPr>
            <w:tcW w:w="3780" w:type="dxa"/>
            <w:tcMar>
              <w:top w:w="504" w:type="dxa"/>
              <w:right w:w="720" w:type="dxa"/>
            </w:tcMar>
          </w:tcPr>
          <w:p w:rsidR="00180F40" w:rsidRDefault="008A3165" w:rsidP="00E728B5">
            <w:pPr>
              <w:pStyle w:val="Heading3"/>
              <w:rPr>
                <w:sz w:val="22"/>
              </w:rPr>
            </w:pPr>
            <w:r>
              <w:rPr>
                <w:sz w:val="22"/>
              </w:rPr>
              <w:t xml:space="preserve">          </w:t>
            </w:r>
            <w:r w:rsidR="00D55FF1" w:rsidRPr="00F56AF0">
              <w:rPr>
                <w:noProof/>
                <w:sz w:val="20"/>
                <w:lang w:val="en-IN" w:eastAsia="en-IN"/>
              </w:rPr>
              <w:drawing>
                <wp:inline distT="0" distB="0" distL="0" distR="0" wp14:anchorId="4EDFDC5F" wp14:editId="7D16021F">
                  <wp:extent cx="1276350" cy="1504950"/>
                  <wp:effectExtent l="0" t="0" r="0" b="0"/>
                  <wp:docPr id="5" name="Picture 5" descr="C:\Laptop_Backup\Senthil\Proofs\senth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aptop_Backup\Senthil\Proofs\senth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504950"/>
                          </a:xfrm>
                          <a:prstGeom prst="rect">
                            <a:avLst/>
                          </a:prstGeom>
                          <a:noFill/>
                          <a:ln>
                            <a:noFill/>
                          </a:ln>
                        </pic:spPr>
                      </pic:pic>
                    </a:graphicData>
                  </a:graphic>
                </wp:inline>
              </w:drawing>
            </w:r>
          </w:p>
          <w:p w:rsidR="00180F40" w:rsidRDefault="00180F40" w:rsidP="00E728B5">
            <w:pPr>
              <w:pStyle w:val="Heading3"/>
              <w:rPr>
                <w:sz w:val="22"/>
              </w:rPr>
            </w:pPr>
          </w:p>
          <w:p w:rsidR="00343905" w:rsidRDefault="00343905" w:rsidP="00E728B5">
            <w:pPr>
              <w:pStyle w:val="Heading3"/>
              <w:rPr>
                <w:sz w:val="22"/>
              </w:rPr>
            </w:pPr>
          </w:p>
          <w:p w:rsidR="00A862B1" w:rsidRPr="00641B5E" w:rsidRDefault="00A862B1" w:rsidP="00E728B5">
            <w:pPr>
              <w:pStyle w:val="Heading3"/>
              <w:rPr>
                <w:sz w:val="22"/>
              </w:rPr>
            </w:pPr>
          </w:p>
          <w:p w:rsidR="00937749" w:rsidRPr="00937749" w:rsidRDefault="00937749" w:rsidP="00937749">
            <w:pPr>
              <w:pStyle w:val="Heading3"/>
              <w:rPr>
                <w:sz w:val="22"/>
              </w:rPr>
            </w:pPr>
            <w:r w:rsidRPr="00641B5E">
              <w:rPr>
                <w:sz w:val="22"/>
              </w:rPr>
              <w:t>professional synopsis</w:t>
            </w:r>
          </w:p>
          <w:p w:rsidR="00937749" w:rsidRDefault="00937749" w:rsidP="00937749">
            <w:pPr>
              <w:rPr>
                <w:sz w:val="18"/>
                <w:szCs w:val="18"/>
              </w:rPr>
            </w:pPr>
          </w:p>
          <w:p w:rsidR="00A862B1" w:rsidRPr="00937749" w:rsidRDefault="00937749" w:rsidP="00937749">
            <w:pPr>
              <w:pBdr>
                <w:bottom w:val="single" w:sz="48" w:space="1" w:color="4A66AC" w:themeColor="accent1"/>
              </w:pBdr>
              <w:jc w:val="both"/>
              <w:rPr>
                <w:sz w:val="18"/>
              </w:rPr>
            </w:pPr>
            <w:r w:rsidRPr="00BE50E3">
              <w:rPr>
                <w:sz w:val="18"/>
              </w:rPr>
              <w:t>Solutions Architect and Systems Engineer with more than 15 years of experience in the software and the IT industry. Experienced in open source technology solutions to customers, helps design and implement private and public clouds, and translates business needs into use cases and IT solutions. Having extensive experience in large enterprise computing environments and multiple technologies.</w:t>
            </w:r>
          </w:p>
          <w:p w:rsidR="00E728B5" w:rsidRPr="00641B5E" w:rsidRDefault="004A673E" w:rsidP="00E728B5">
            <w:pPr>
              <w:pStyle w:val="Heading3"/>
              <w:rPr>
                <w:sz w:val="22"/>
              </w:rPr>
            </w:pPr>
            <w:r>
              <w:rPr>
                <w:sz w:val="22"/>
              </w:rPr>
              <w:t xml:space="preserve">Technical </w:t>
            </w:r>
            <w:sdt>
              <w:sdtPr>
                <w:rPr>
                  <w:sz w:val="22"/>
                </w:rPr>
                <w:alias w:val="Skills:"/>
                <w:tag w:val="Skills:"/>
                <w:id w:val="1490835561"/>
                <w:placeholder>
                  <w:docPart w:val="E155ECECBD344297A98484F71344F23C"/>
                </w:placeholder>
                <w:temporary/>
                <w:showingPlcHdr/>
                <w15:appearance w15:val="hidden"/>
              </w:sdtPr>
              <w:sdtEndPr/>
              <w:sdtContent>
                <w:r w:rsidR="00E728B5" w:rsidRPr="00641B5E">
                  <w:rPr>
                    <w:sz w:val="24"/>
                    <w:szCs w:val="22"/>
                  </w:rPr>
                  <w:t>Skills</w:t>
                </w:r>
              </w:sdtContent>
            </w:sdt>
          </w:p>
          <w:p w:rsidR="00E728B5" w:rsidRPr="00641B5E" w:rsidRDefault="005D2BC0" w:rsidP="00E728B5">
            <w:pPr>
              <w:rPr>
                <w:b/>
                <w:sz w:val="18"/>
              </w:rPr>
            </w:pPr>
            <w:r>
              <w:rPr>
                <w:b/>
                <w:sz w:val="18"/>
              </w:rPr>
              <w:t>TOOLS &amp; CLOUD COMPUTING:</w:t>
            </w:r>
          </w:p>
          <w:p w:rsidR="00792E1F" w:rsidRDefault="00F17334" w:rsidP="004306C4">
            <w:pPr>
              <w:jc w:val="both"/>
              <w:rPr>
                <w:sz w:val="18"/>
              </w:rPr>
            </w:pPr>
            <w:proofErr w:type="spellStart"/>
            <w:r>
              <w:rPr>
                <w:sz w:val="18"/>
              </w:rPr>
              <w:t>ClearCase</w:t>
            </w:r>
            <w:proofErr w:type="spellEnd"/>
            <w:r>
              <w:rPr>
                <w:sz w:val="18"/>
              </w:rPr>
              <w:t xml:space="preserve">, Subversion, </w:t>
            </w:r>
            <w:proofErr w:type="spellStart"/>
            <w:r>
              <w:rPr>
                <w:sz w:val="18"/>
              </w:rPr>
              <w:t>Git</w:t>
            </w:r>
            <w:proofErr w:type="spellEnd"/>
            <w:r>
              <w:rPr>
                <w:sz w:val="18"/>
              </w:rPr>
              <w:t>/GitH</w:t>
            </w:r>
            <w:r w:rsidR="00E728B5" w:rsidRPr="00641B5E">
              <w:rPr>
                <w:sz w:val="18"/>
              </w:rPr>
              <w:t>ub,</w:t>
            </w:r>
            <w:r w:rsidR="000C148D">
              <w:rPr>
                <w:sz w:val="18"/>
              </w:rPr>
              <w:t xml:space="preserve"> </w:t>
            </w:r>
            <w:proofErr w:type="spellStart"/>
            <w:r w:rsidR="000C148D">
              <w:rPr>
                <w:sz w:val="18"/>
              </w:rPr>
              <w:t>Gitlab</w:t>
            </w:r>
            <w:proofErr w:type="spellEnd"/>
            <w:r w:rsidR="000C148D">
              <w:rPr>
                <w:sz w:val="18"/>
              </w:rPr>
              <w:t xml:space="preserve">, </w:t>
            </w:r>
            <w:r w:rsidR="00E728B5" w:rsidRPr="00641B5E">
              <w:rPr>
                <w:sz w:val="18"/>
              </w:rPr>
              <w:t xml:space="preserve">Jenkins, Maven, Nexus, </w:t>
            </w:r>
            <w:proofErr w:type="spellStart"/>
            <w:r w:rsidR="00234ADA" w:rsidRPr="00641B5E">
              <w:rPr>
                <w:sz w:val="18"/>
              </w:rPr>
              <w:t>SonarQube</w:t>
            </w:r>
            <w:proofErr w:type="spellEnd"/>
            <w:r w:rsidR="00234ADA" w:rsidRPr="00641B5E">
              <w:rPr>
                <w:sz w:val="18"/>
              </w:rPr>
              <w:t xml:space="preserve">, </w:t>
            </w:r>
            <w:r w:rsidR="009372BD">
              <w:rPr>
                <w:sz w:val="18"/>
              </w:rPr>
              <w:t xml:space="preserve">AWS, </w:t>
            </w:r>
            <w:r w:rsidR="00833CFD">
              <w:rPr>
                <w:sz w:val="18"/>
              </w:rPr>
              <w:t xml:space="preserve">GCP, </w:t>
            </w:r>
            <w:r w:rsidR="00234ADA">
              <w:rPr>
                <w:sz w:val="18"/>
              </w:rPr>
              <w:t>Azure</w:t>
            </w:r>
            <w:r w:rsidR="0010038D">
              <w:rPr>
                <w:sz w:val="18"/>
              </w:rPr>
              <w:t xml:space="preserve"> DevOps (VSTS), </w:t>
            </w:r>
            <w:r w:rsidR="00E728B5" w:rsidRPr="00641B5E">
              <w:rPr>
                <w:sz w:val="18"/>
              </w:rPr>
              <w:t xml:space="preserve">Jira, </w:t>
            </w:r>
            <w:r w:rsidR="002C4ECA">
              <w:rPr>
                <w:sz w:val="18"/>
              </w:rPr>
              <w:t xml:space="preserve">Confluence, Stride, </w:t>
            </w:r>
            <w:r w:rsidR="00E728B5" w:rsidRPr="00641B5E">
              <w:rPr>
                <w:sz w:val="18"/>
              </w:rPr>
              <w:t>HP Project Po</w:t>
            </w:r>
            <w:r w:rsidR="00083F12" w:rsidRPr="00641B5E">
              <w:rPr>
                <w:sz w:val="18"/>
              </w:rPr>
              <w:t>rtfolio Management</w:t>
            </w:r>
            <w:r w:rsidR="00140472">
              <w:rPr>
                <w:sz w:val="18"/>
              </w:rPr>
              <w:t xml:space="preserve"> (aka </w:t>
            </w:r>
            <w:proofErr w:type="spellStart"/>
            <w:r w:rsidR="00140472">
              <w:rPr>
                <w:sz w:val="18"/>
              </w:rPr>
              <w:t>Kintana</w:t>
            </w:r>
            <w:proofErr w:type="spellEnd"/>
            <w:r w:rsidR="00140472">
              <w:rPr>
                <w:sz w:val="18"/>
              </w:rPr>
              <w:t>)</w:t>
            </w:r>
            <w:r w:rsidR="00792E1F" w:rsidRPr="00641B5E">
              <w:rPr>
                <w:sz w:val="18"/>
              </w:rPr>
              <w:t>,</w:t>
            </w:r>
            <w:r w:rsidR="00E728B5" w:rsidRPr="00641B5E">
              <w:rPr>
                <w:sz w:val="18"/>
              </w:rPr>
              <w:t xml:space="preserve"> </w:t>
            </w:r>
            <w:proofErr w:type="spellStart"/>
            <w:r w:rsidR="006B36E4">
              <w:rPr>
                <w:sz w:val="18"/>
              </w:rPr>
              <w:t>FlexDeploy</w:t>
            </w:r>
            <w:proofErr w:type="spellEnd"/>
            <w:r w:rsidR="006B36E4">
              <w:rPr>
                <w:sz w:val="18"/>
              </w:rPr>
              <w:t xml:space="preserve">, </w:t>
            </w:r>
            <w:proofErr w:type="spellStart"/>
            <w:r w:rsidR="00B44451" w:rsidRPr="00641B5E">
              <w:rPr>
                <w:sz w:val="18"/>
              </w:rPr>
              <w:t>AutoRABIT</w:t>
            </w:r>
            <w:proofErr w:type="spellEnd"/>
            <w:r w:rsidR="00B44451" w:rsidRPr="00641B5E">
              <w:rPr>
                <w:sz w:val="18"/>
              </w:rPr>
              <w:t xml:space="preserve">, </w:t>
            </w:r>
            <w:proofErr w:type="spellStart"/>
            <w:r w:rsidR="00484A3E">
              <w:rPr>
                <w:sz w:val="18"/>
              </w:rPr>
              <w:t>Ansible</w:t>
            </w:r>
            <w:proofErr w:type="spellEnd"/>
            <w:r w:rsidR="00484A3E">
              <w:rPr>
                <w:sz w:val="18"/>
              </w:rPr>
              <w:t xml:space="preserve">, </w:t>
            </w:r>
            <w:r w:rsidR="00B37171" w:rsidRPr="00641B5E">
              <w:rPr>
                <w:sz w:val="18"/>
              </w:rPr>
              <w:t xml:space="preserve">Docker, </w:t>
            </w:r>
            <w:r w:rsidR="003D4E4B">
              <w:rPr>
                <w:sz w:val="18"/>
              </w:rPr>
              <w:t xml:space="preserve">Kubernetes, </w:t>
            </w:r>
            <w:r w:rsidR="00342B79">
              <w:rPr>
                <w:sz w:val="18"/>
              </w:rPr>
              <w:t xml:space="preserve">Helm, </w:t>
            </w:r>
            <w:proofErr w:type="spellStart"/>
            <w:r w:rsidR="00342B79">
              <w:rPr>
                <w:sz w:val="18"/>
              </w:rPr>
              <w:t>OpenShift</w:t>
            </w:r>
            <w:proofErr w:type="spellEnd"/>
            <w:r w:rsidR="00342B79">
              <w:rPr>
                <w:sz w:val="18"/>
              </w:rPr>
              <w:t xml:space="preserve">, </w:t>
            </w:r>
            <w:r w:rsidR="00F53BF7">
              <w:rPr>
                <w:sz w:val="18"/>
              </w:rPr>
              <w:t xml:space="preserve">Postman, </w:t>
            </w:r>
            <w:r w:rsidR="00E858E6">
              <w:rPr>
                <w:sz w:val="18"/>
              </w:rPr>
              <w:t xml:space="preserve">Gremlin, </w:t>
            </w:r>
            <w:proofErr w:type="spellStart"/>
            <w:r w:rsidR="00E728B5" w:rsidRPr="00641B5E">
              <w:rPr>
                <w:sz w:val="18"/>
              </w:rPr>
              <w:t>GoCD</w:t>
            </w:r>
            <w:proofErr w:type="spellEnd"/>
            <w:r w:rsidR="00E728B5" w:rsidRPr="00641B5E">
              <w:rPr>
                <w:sz w:val="18"/>
              </w:rPr>
              <w:t xml:space="preserve">, </w:t>
            </w:r>
            <w:r w:rsidR="005C790A">
              <w:rPr>
                <w:sz w:val="18"/>
              </w:rPr>
              <w:t>Sauce</w:t>
            </w:r>
            <w:r w:rsidR="00333AFC">
              <w:rPr>
                <w:sz w:val="18"/>
              </w:rPr>
              <w:t xml:space="preserve"> L</w:t>
            </w:r>
            <w:r w:rsidR="005C790A">
              <w:rPr>
                <w:sz w:val="18"/>
              </w:rPr>
              <w:t xml:space="preserve">abs, </w:t>
            </w:r>
            <w:r w:rsidR="00B114B8">
              <w:rPr>
                <w:sz w:val="18"/>
              </w:rPr>
              <w:t xml:space="preserve">New Relic, </w:t>
            </w:r>
            <w:r w:rsidR="00E728B5" w:rsidRPr="00641B5E">
              <w:rPr>
                <w:sz w:val="18"/>
              </w:rPr>
              <w:t xml:space="preserve">Nagios, </w:t>
            </w:r>
            <w:proofErr w:type="spellStart"/>
            <w:r w:rsidR="00E728B5" w:rsidRPr="00641B5E">
              <w:rPr>
                <w:sz w:val="18"/>
              </w:rPr>
              <w:t>Sensu</w:t>
            </w:r>
            <w:proofErr w:type="spellEnd"/>
            <w:r w:rsidR="00E728B5" w:rsidRPr="00641B5E">
              <w:rPr>
                <w:sz w:val="18"/>
              </w:rPr>
              <w:t xml:space="preserve">, </w:t>
            </w:r>
            <w:proofErr w:type="spellStart"/>
            <w:r w:rsidR="009C1694">
              <w:rPr>
                <w:sz w:val="18"/>
              </w:rPr>
              <w:t>Datadog</w:t>
            </w:r>
            <w:proofErr w:type="spellEnd"/>
            <w:r w:rsidR="009C1694">
              <w:rPr>
                <w:sz w:val="18"/>
              </w:rPr>
              <w:t xml:space="preserve">, </w:t>
            </w:r>
            <w:r w:rsidR="00E728B5" w:rsidRPr="00641B5E">
              <w:rPr>
                <w:sz w:val="18"/>
              </w:rPr>
              <w:t xml:space="preserve">Slack, </w:t>
            </w:r>
            <w:proofErr w:type="spellStart"/>
            <w:r w:rsidR="00955214">
              <w:rPr>
                <w:sz w:val="18"/>
              </w:rPr>
              <w:t>ChatOps</w:t>
            </w:r>
            <w:proofErr w:type="spellEnd"/>
            <w:r w:rsidR="00955214">
              <w:rPr>
                <w:sz w:val="18"/>
              </w:rPr>
              <w:t xml:space="preserve"> (</w:t>
            </w:r>
            <w:proofErr w:type="spellStart"/>
            <w:r w:rsidR="00E728B5" w:rsidRPr="00641B5E">
              <w:rPr>
                <w:sz w:val="18"/>
              </w:rPr>
              <w:t>Hu</w:t>
            </w:r>
            <w:r w:rsidR="0005244D">
              <w:rPr>
                <w:sz w:val="18"/>
              </w:rPr>
              <w:t>.</w:t>
            </w:r>
            <w:r w:rsidR="00E728B5" w:rsidRPr="00641B5E">
              <w:rPr>
                <w:sz w:val="18"/>
              </w:rPr>
              <w:t>bot</w:t>
            </w:r>
            <w:proofErr w:type="spellEnd"/>
            <w:r w:rsidR="00955214">
              <w:rPr>
                <w:sz w:val="18"/>
              </w:rPr>
              <w:t>)</w:t>
            </w:r>
            <w:r w:rsidR="00E728B5" w:rsidRPr="00641B5E">
              <w:rPr>
                <w:sz w:val="18"/>
              </w:rPr>
              <w:t xml:space="preserve">, </w:t>
            </w:r>
            <w:proofErr w:type="spellStart"/>
            <w:r w:rsidR="00E728B5" w:rsidRPr="00641B5E">
              <w:rPr>
                <w:sz w:val="18"/>
              </w:rPr>
              <w:t>RocketChat</w:t>
            </w:r>
            <w:proofErr w:type="spellEnd"/>
            <w:r w:rsidR="00E728B5" w:rsidRPr="00641B5E">
              <w:rPr>
                <w:sz w:val="18"/>
              </w:rPr>
              <w:t xml:space="preserve">, </w:t>
            </w:r>
            <w:proofErr w:type="spellStart"/>
            <w:r w:rsidR="00B96DEF">
              <w:rPr>
                <w:sz w:val="18"/>
              </w:rPr>
              <w:t>Workato</w:t>
            </w:r>
            <w:proofErr w:type="spellEnd"/>
            <w:r w:rsidR="00B96DEF">
              <w:rPr>
                <w:sz w:val="18"/>
              </w:rPr>
              <w:t xml:space="preserve">, </w:t>
            </w:r>
            <w:r w:rsidR="00E728B5" w:rsidRPr="00641B5E">
              <w:rPr>
                <w:sz w:val="18"/>
              </w:rPr>
              <w:t xml:space="preserve">Remedy, </w:t>
            </w:r>
            <w:proofErr w:type="spellStart"/>
            <w:r w:rsidR="00E728B5" w:rsidRPr="00641B5E">
              <w:rPr>
                <w:sz w:val="18"/>
              </w:rPr>
              <w:t>ServiceNow</w:t>
            </w:r>
            <w:proofErr w:type="spellEnd"/>
            <w:r w:rsidR="00E728B5" w:rsidRPr="00641B5E">
              <w:rPr>
                <w:sz w:val="18"/>
              </w:rPr>
              <w:t xml:space="preserve">, </w:t>
            </w:r>
            <w:proofErr w:type="spellStart"/>
            <w:r w:rsidR="00734B34">
              <w:rPr>
                <w:sz w:val="18"/>
              </w:rPr>
              <w:t>Opsgenie</w:t>
            </w:r>
            <w:proofErr w:type="spellEnd"/>
            <w:r w:rsidR="00734B34">
              <w:rPr>
                <w:sz w:val="18"/>
              </w:rPr>
              <w:t>,</w:t>
            </w:r>
            <w:r w:rsidR="003C7015">
              <w:rPr>
                <w:sz w:val="18"/>
              </w:rPr>
              <w:t xml:space="preserve"> </w:t>
            </w:r>
            <w:proofErr w:type="spellStart"/>
            <w:r w:rsidR="009372BD">
              <w:rPr>
                <w:sz w:val="18"/>
              </w:rPr>
              <w:t>PagerDuty</w:t>
            </w:r>
            <w:proofErr w:type="spellEnd"/>
            <w:r w:rsidR="009372BD">
              <w:rPr>
                <w:sz w:val="18"/>
              </w:rPr>
              <w:t>.</w:t>
            </w:r>
          </w:p>
          <w:p w:rsidR="00D90704" w:rsidRPr="00641B5E" w:rsidRDefault="00D90704" w:rsidP="000F75CA">
            <w:pPr>
              <w:rPr>
                <w:sz w:val="18"/>
              </w:rPr>
            </w:pPr>
          </w:p>
          <w:p w:rsidR="00E728B5" w:rsidRPr="00641B5E" w:rsidRDefault="00E728B5" w:rsidP="00E728B5">
            <w:pPr>
              <w:rPr>
                <w:b/>
                <w:sz w:val="20"/>
              </w:rPr>
            </w:pPr>
            <w:r w:rsidRPr="00641B5E">
              <w:rPr>
                <w:b/>
                <w:sz w:val="18"/>
              </w:rPr>
              <w:t>R</w:t>
            </w:r>
            <w:r w:rsidR="002A09ED" w:rsidRPr="00641B5E">
              <w:rPr>
                <w:b/>
                <w:sz w:val="18"/>
              </w:rPr>
              <w:t>PA</w:t>
            </w:r>
            <w:r w:rsidRPr="00641B5E">
              <w:rPr>
                <w:b/>
                <w:sz w:val="18"/>
              </w:rPr>
              <w:t>:</w:t>
            </w:r>
            <w:r w:rsidRPr="00641B5E">
              <w:rPr>
                <w:b/>
                <w:sz w:val="20"/>
              </w:rPr>
              <w:t xml:space="preserve"> </w:t>
            </w:r>
          </w:p>
          <w:p w:rsidR="00E728B5" w:rsidRPr="00641B5E" w:rsidRDefault="00BB0382" w:rsidP="00E728B5">
            <w:pPr>
              <w:rPr>
                <w:sz w:val="18"/>
              </w:rPr>
            </w:pPr>
            <w:proofErr w:type="spellStart"/>
            <w:r>
              <w:rPr>
                <w:sz w:val="18"/>
              </w:rPr>
              <w:t>UiPath</w:t>
            </w:r>
            <w:proofErr w:type="spellEnd"/>
            <w:r w:rsidR="00130CB8">
              <w:rPr>
                <w:sz w:val="18"/>
              </w:rPr>
              <w:t>,</w:t>
            </w:r>
            <w:r w:rsidR="00E728B5" w:rsidRPr="00641B5E">
              <w:rPr>
                <w:sz w:val="18"/>
              </w:rPr>
              <w:t xml:space="preserve"> Automation Anywhere</w:t>
            </w:r>
            <w:r w:rsidR="00130CB8">
              <w:rPr>
                <w:sz w:val="18"/>
              </w:rPr>
              <w:t xml:space="preserve"> &amp; </w:t>
            </w:r>
            <w:proofErr w:type="spellStart"/>
            <w:r>
              <w:rPr>
                <w:sz w:val="18"/>
              </w:rPr>
              <w:t>B</w:t>
            </w:r>
            <w:r w:rsidR="0026173A">
              <w:rPr>
                <w:sz w:val="18"/>
              </w:rPr>
              <w:t>luePrism</w:t>
            </w:r>
            <w:proofErr w:type="spellEnd"/>
          </w:p>
          <w:p w:rsidR="00E728B5" w:rsidRPr="00641B5E" w:rsidRDefault="00E728B5" w:rsidP="00827BC8">
            <w:pPr>
              <w:pStyle w:val="Heading3"/>
              <w:rPr>
                <w:sz w:val="22"/>
                <w:szCs w:val="20"/>
              </w:rPr>
            </w:pPr>
            <w:r w:rsidRPr="00641B5E">
              <w:rPr>
                <w:sz w:val="22"/>
                <w:szCs w:val="20"/>
              </w:rPr>
              <w:lastRenderedPageBreak/>
              <w:t>Technical certification</w:t>
            </w:r>
          </w:p>
          <w:p w:rsidR="00467503" w:rsidRDefault="00467503" w:rsidP="006C7AED">
            <w:pPr>
              <w:rPr>
                <w:sz w:val="18"/>
                <w:szCs w:val="18"/>
              </w:rPr>
            </w:pPr>
            <w:r>
              <w:rPr>
                <w:sz w:val="18"/>
                <w:szCs w:val="18"/>
              </w:rPr>
              <w:t>Successfully completed “</w:t>
            </w:r>
            <w:r w:rsidRPr="0058123C">
              <w:rPr>
                <w:b/>
                <w:sz w:val="18"/>
                <w:szCs w:val="18"/>
              </w:rPr>
              <w:t>AWS Solutions Architect – Associate</w:t>
            </w:r>
            <w:r>
              <w:rPr>
                <w:sz w:val="18"/>
                <w:szCs w:val="18"/>
              </w:rPr>
              <w:t xml:space="preserve">” </w:t>
            </w:r>
          </w:p>
          <w:p w:rsidR="00585A47" w:rsidRDefault="00585A47" w:rsidP="006C7AED">
            <w:pPr>
              <w:rPr>
                <w:sz w:val="18"/>
                <w:szCs w:val="18"/>
              </w:rPr>
            </w:pPr>
          </w:p>
          <w:p w:rsidR="007255C7" w:rsidRPr="00587102" w:rsidRDefault="007255C7" w:rsidP="007255C7">
            <w:pPr>
              <w:rPr>
                <w:sz w:val="20"/>
              </w:rPr>
            </w:pPr>
            <w:r w:rsidRPr="00587102">
              <w:rPr>
                <w:sz w:val="18"/>
                <w:szCs w:val="18"/>
              </w:rPr>
              <w:t>“</w:t>
            </w:r>
            <w:r w:rsidRPr="00587102">
              <w:rPr>
                <w:b/>
                <w:sz w:val="18"/>
                <w:szCs w:val="18"/>
              </w:rPr>
              <w:t>Scrum Master</w:t>
            </w:r>
            <w:r w:rsidRPr="00587102">
              <w:rPr>
                <w:sz w:val="18"/>
                <w:szCs w:val="18"/>
              </w:rPr>
              <w:t xml:space="preserve"> Accredited Certification” from International Scrum Institute</w:t>
            </w:r>
          </w:p>
          <w:p w:rsidR="007255C7" w:rsidRPr="00587102" w:rsidRDefault="007255C7" w:rsidP="007255C7">
            <w:pPr>
              <w:ind w:left="360"/>
              <w:rPr>
                <w:sz w:val="18"/>
                <w:szCs w:val="18"/>
              </w:rPr>
            </w:pPr>
          </w:p>
          <w:p w:rsidR="007255C7" w:rsidRDefault="007255C7" w:rsidP="007255C7">
            <w:pPr>
              <w:rPr>
                <w:sz w:val="18"/>
                <w:szCs w:val="18"/>
              </w:rPr>
            </w:pPr>
            <w:r w:rsidRPr="00587102">
              <w:rPr>
                <w:sz w:val="18"/>
                <w:szCs w:val="18"/>
              </w:rPr>
              <w:t xml:space="preserve">IBM Certified Administrator - </w:t>
            </w:r>
            <w:r w:rsidRPr="00587102">
              <w:rPr>
                <w:b/>
                <w:sz w:val="18"/>
                <w:szCs w:val="18"/>
              </w:rPr>
              <w:t xml:space="preserve">Rational </w:t>
            </w:r>
            <w:proofErr w:type="spellStart"/>
            <w:r w:rsidRPr="00587102">
              <w:rPr>
                <w:b/>
                <w:sz w:val="18"/>
                <w:szCs w:val="18"/>
              </w:rPr>
              <w:t>ClearCase</w:t>
            </w:r>
            <w:proofErr w:type="spellEnd"/>
            <w:r w:rsidRPr="00587102">
              <w:rPr>
                <w:sz w:val="18"/>
                <w:szCs w:val="18"/>
              </w:rPr>
              <w:t xml:space="preserve"> UNIX</w:t>
            </w:r>
          </w:p>
          <w:p w:rsidR="007255C7" w:rsidRDefault="007255C7" w:rsidP="006C7AED">
            <w:pPr>
              <w:rPr>
                <w:sz w:val="18"/>
                <w:szCs w:val="18"/>
              </w:rPr>
            </w:pPr>
          </w:p>
          <w:p w:rsidR="00585A47" w:rsidRDefault="00585A47" w:rsidP="006C7AED">
            <w:pPr>
              <w:rPr>
                <w:b/>
                <w:sz w:val="18"/>
                <w:szCs w:val="18"/>
              </w:rPr>
            </w:pPr>
            <w:r>
              <w:rPr>
                <w:sz w:val="18"/>
                <w:szCs w:val="18"/>
              </w:rPr>
              <w:t xml:space="preserve">Successfully completed </w:t>
            </w:r>
            <w:r w:rsidRPr="00585A47">
              <w:rPr>
                <w:b/>
                <w:sz w:val="18"/>
                <w:szCs w:val="18"/>
              </w:rPr>
              <w:t xml:space="preserve">RPA </w:t>
            </w:r>
            <w:r w:rsidR="007B51D9">
              <w:rPr>
                <w:sz w:val="18"/>
                <w:szCs w:val="18"/>
              </w:rPr>
              <w:t>Advanced</w:t>
            </w:r>
            <w:r>
              <w:rPr>
                <w:sz w:val="18"/>
                <w:szCs w:val="18"/>
              </w:rPr>
              <w:t xml:space="preserve"> Diploma certification from </w:t>
            </w:r>
            <w:proofErr w:type="spellStart"/>
            <w:r w:rsidRPr="00CE4313">
              <w:rPr>
                <w:b/>
                <w:sz w:val="18"/>
                <w:szCs w:val="18"/>
              </w:rPr>
              <w:t>UiPath</w:t>
            </w:r>
            <w:proofErr w:type="spellEnd"/>
          </w:p>
          <w:p w:rsidR="00467503" w:rsidRDefault="00467503" w:rsidP="006C7AED">
            <w:pPr>
              <w:rPr>
                <w:sz w:val="18"/>
                <w:szCs w:val="18"/>
              </w:rPr>
            </w:pPr>
          </w:p>
          <w:p w:rsidR="00E728B5" w:rsidRDefault="00E728B5" w:rsidP="006C7AED">
            <w:pPr>
              <w:rPr>
                <w:sz w:val="18"/>
                <w:szCs w:val="18"/>
              </w:rPr>
            </w:pPr>
            <w:r w:rsidRPr="00587102">
              <w:rPr>
                <w:sz w:val="18"/>
                <w:szCs w:val="18"/>
              </w:rPr>
              <w:t xml:space="preserve">Certified Advanced </w:t>
            </w:r>
            <w:r w:rsidRPr="00587102">
              <w:rPr>
                <w:b/>
                <w:sz w:val="18"/>
                <w:szCs w:val="18"/>
              </w:rPr>
              <w:t>RPA</w:t>
            </w:r>
            <w:r w:rsidRPr="00587102">
              <w:rPr>
                <w:sz w:val="18"/>
                <w:szCs w:val="18"/>
              </w:rPr>
              <w:t xml:space="preserve"> Professional from “</w:t>
            </w:r>
            <w:r w:rsidRPr="00CE4313">
              <w:rPr>
                <w:b/>
                <w:sz w:val="18"/>
                <w:szCs w:val="18"/>
              </w:rPr>
              <w:t>Automation Anywhere</w:t>
            </w:r>
            <w:r w:rsidRPr="00587102">
              <w:rPr>
                <w:sz w:val="18"/>
                <w:szCs w:val="18"/>
              </w:rPr>
              <w:t>”</w:t>
            </w:r>
          </w:p>
          <w:p w:rsidR="00F37030" w:rsidRDefault="00F37030" w:rsidP="006C7AED">
            <w:pPr>
              <w:rPr>
                <w:sz w:val="18"/>
                <w:szCs w:val="18"/>
              </w:rPr>
            </w:pPr>
          </w:p>
          <w:p w:rsidR="00F37030" w:rsidRDefault="00F37030" w:rsidP="006C7AED">
            <w:pPr>
              <w:rPr>
                <w:sz w:val="18"/>
                <w:szCs w:val="18"/>
              </w:rPr>
            </w:pPr>
            <w:r>
              <w:rPr>
                <w:sz w:val="18"/>
                <w:szCs w:val="18"/>
              </w:rPr>
              <w:t>Successfully completed “</w:t>
            </w:r>
            <w:r w:rsidRPr="00F37030">
              <w:rPr>
                <w:b/>
                <w:sz w:val="18"/>
                <w:szCs w:val="18"/>
              </w:rPr>
              <w:t>New Relic Certified Performance Pro</w:t>
            </w:r>
            <w:r>
              <w:rPr>
                <w:sz w:val="18"/>
                <w:szCs w:val="18"/>
              </w:rPr>
              <w:t>”</w:t>
            </w:r>
          </w:p>
          <w:p w:rsidR="00677316" w:rsidRPr="00641B5E" w:rsidRDefault="00677316" w:rsidP="00677316">
            <w:pPr>
              <w:pStyle w:val="Heading3"/>
              <w:rPr>
                <w:sz w:val="22"/>
                <w:szCs w:val="20"/>
              </w:rPr>
            </w:pPr>
            <w:r>
              <w:rPr>
                <w:sz w:val="22"/>
                <w:szCs w:val="20"/>
              </w:rPr>
              <w:t>COURSE COMPLETION</w:t>
            </w:r>
          </w:p>
          <w:p w:rsidR="00E35241" w:rsidRDefault="00E35241" w:rsidP="006C7AED">
            <w:pPr>
              <w:rPr>
                <w:sz w:val="18"/>
                <w:szCs w:val="18"/>
              </w:rPr>
            </w:pPr>
          </w:p>
          <w:p w:rsidR="00BF327F" w:rsidRPr="00587102" w:rsidRDefault="00BF327F" w:rsidP="00BF327F">
            <w:pPr>
              <w:rPr>
                <w:sz w:val="18"/>
                <w:szCs w:val="18"/>
              </w:rPr>
            </w:pPr>
            <w:r w:rsidRPr="00587102">
              <w:rPr>
                <w:sz w:val="18"/>
                <w:szCs w:val="18"/>
              </w:rPr>
              <w:t>Successfully completed “</w:t>
            </w:r>
            <w:r w:rsidRPr="00587102">
              <w:rPr>
                <w:b/>
                <w:sz w:val="18"/>
                <w:szCs w:val="18"/>
              </w:rPr>
              <w:t xml:space="preserve">IBM </w:t>
            </w:r>
            <w:proofErr w:type="spellStart"/>
            <w:r w:rsidRPr="00587102">
              <w:rPr>
                <w:b/>
                <w:sz w:val="18"/>
                <w:szCs w:val="18"/>
              </w:rPr>
              <w:t>Blockchain</w:t>
            </w:r>
            <w:proofErr w:type="spellEnd"/>
            <w:r w:rsidRPr="00587102">
              <w:rPr>
                <w:sz w:val="18"/>
                <w:szCs w:val="18"/>
              </w:rPr>
              <w:t xml:space="preserve"> Foundation Developer” course from IBM </w:t>
            </w:r>
            <w:proofErr w:type="spellStart"/>
            <w:r w:rsidRPr="00587102">
              <w:rPr>
                <w:sz w:val="18"/>
                <w:szCs w:val="18"/>
              </w:rPr>
              <w:t>developerWorks</w:t>
            </w:r>
            <w:proofErr w:type="spellEnd"/>
          </w:p>
          <w:p w:rsidR="00BF327F" w:rsidRDefault="00BF327F" w:rsidP="006C7AED">
            <w:pPr>
              <w:rPr>
                <w:sz w:val="18"/>
                <w:szCs w:val="18"/>
              </w:rPr>
            </w:pPr>
          </w:p>
          <w:p w:rsidR="00E35241" w:rsidRDefault="00515741" w:rsidP="006C7AED">
            <w:pPr>
              <w:rPr>
                <w:sz w:val="18"/>
                <w:szCs w:val="18"/>
              </w:rPr>
            </w:pPr>
            <w:r>
              <w:rPr>
                <w:sz w:val="18"/>
                <w:szCs w:val="18"/>
              </w:rPr>
              <w:t>Successful</w:t>
            </w:r>
            <w:r w:rsidR="006B2FEA">
              <w:rPr>
                <w:sz w:val="18"/>
                <w:szCs w:val="18"/>
              </w:rPr>
              <w:t xml:space="preserve"> </w:t>
            </w:r>
            <w:r w:rsidR="006B2FEA" w:rsidRPr="00587102">
              <w:rPr>
                <w:sz w:val="18"/>
                <w:szCs w:val="18"/>
              </w:rPr>
              <w:t>course completion certificate</w:t>
            </w:r>
            <w:r w:rsidR="006B2FEA">
              <w:rPr>
                <w:sz w:val="18"/>
                <w:szCs w:val="18"/>
              </w:rPr>
              <w:t xml:space="preserve"> on </w:t>
            </w:r>
            <w:r w:rsidR="00E35241">
              <w:rPr>
                <w:sz w:val="18"/>
                <w:szCs w:val="18"/>
              </w:rPr>
              <w:t>“</w:t>
            </w:r>
            <w:r w:rsidR="00E35241" w:rsidRPr="00002787">
              <w:rPr>
                <w:b/>
                <w:sz w:val="18"/>
                <w:szCs w:val="18"/>
              </w:rPr>
              <w:t xml:space="preserve">Red Hat </w:t>
            </w:r>
            <w:proofErr w:type="spellStart"/>
            <w:r w:rsidR="00E35241" w:rsidRPr="00002787">
              <w:rPr>
                <w:b/>
                <w:sz w:val="18"/>
                <w:szCs w:val="18"/>
              </w:rPr>
              <w:t>OpenShift</w:t>
            </w:r>
            <w:proofErr w:type="spellEnd"/>
            <w:r w:rsidR="00E35241" w:rsidRPr="00002787">
              <w:rPr>
                <w:b/>
                <w:sz w:val="18"/>
                <w:szCs w:val="18"/>
              </w:rPr>
              <w:t xml:space="preserve"> 3 Foundations</w:t>
            </w:r>
            <w:r w:rsidR="00E35241">
              <w:rPr>
                <w:sz w:val="18"/>
                <w:szCs w:val="18"/>
              </w:rPr>
              <w:t>”</w:t>
            </w:r>
          </w:p>
          <w:p w:rsidR="00585A47" w:rsidRDefault="00585A47" w:rsidP="006C7AED">
            <w:pPr>
              <w:rPr>
                <w:sz w:val="18"/>
                <w:szCs w:val="18"/>
              </w:rPr>
            </w:pPr>
          </w:p>
          <w:p w:rsidR="00032852" w:rsidRPr="00587102" w:rsidRDefault="00032852" w:rsidP="00032852">
            <w:pPr>
              <w:rPr>
                <w:sz w:val="18"/>
                <w:szCs w:val="18"/>
              </w:rPr>
            </w:pPr>
            <w:r w:rsidRPr="00587102">
              <w:rPr>
                <w:sz w:val="18"/>
                <w:szCs w:val="18"/>
              </w:rPr>
              <w:t>Successful course completion certificate on “</w:t>
            </w:r>
            <w:r w:rsidRPr="00587102">
              <w:rPr>
                <w:b/>
                <w:sz w:val="18"/>
                <w:szCs w:val="18"/>
              </w:rPr>
              <w:t>IBM</w:t>
            </w:r>
            <w:r w:rsidRPr="00587102">
              <w:rPr>
                <w:b/>
              </w:rPr>
              <w:t xml:space="preserve"> </w:t>
            </w:r>
            <w:r w:rsidRPr="00587102">
              <w:rPr>
                <w:b/>
                <w:sz w:val="18"/>
                <w:szCs w:val="18"/>
              </w:rPr>
              <w:t>Cloud</w:t>
            </w:r>
            <w:r w:rsidRPr="00587102">
              <w:rPr>
                <w:sz w:val="18"/>
                <w:szCs w:val="18"/>
              </w:rPr>
              <w:t xml:space="preserve"> </w:t>
            </w:r>
            <w:r w:rsidRPr="00587102">
              <w:rPr>
                <w:b/>
                <w:sz w:val="18"/>
                <w:szCs w:val="18"/>
              </w:rPr>
              <w:t>Application</w:t>
            </w:r>
            <w:r w:rsidRPr="00587102">
              <w:rPr>
                <w:sz w:val="18"/>
                <w:szCs w:val="18"/>
              </w:rPr>
              <w:t xml:space="preserve"> Developer Certification Preparation”</w:t>
            </w:r>
          </w:p>
          <w:p w:rsidR="00032852" w:rsidRPr="00587102" w:rsidRDefault="00032852" w:rsidP="00032852">
            <w:pPr>
              <w:ind w:left="360"/>
              <w:rPr>
                <w:sz w:val="18"/>
                <w:szCs w:val="18"/>
              </w:rPr>
            </w:pPr>
          </w:p>
          <w:p w:rsidR="00032852" w:rsidRDefault="00032852" w:rsidP="00032852">
            <w:pPr>
              <w:rPr>
                <w:sz w:val="18"/>
                <w:szCs w:val="18"/>
              </w:rPr>
            </w:pPr>
            <w:r w:rsidRPr="00587102">
              <w:rPr>
                <w:sz w:val="18"/>
                <w:szCs w:val="18"/>
              </w:rPr>
              <w:t>Successful course completion certificate on “</w:t>
            </w:r>
            <w:r w:rsidRPr="00587102">
              <w:rPr>
                <w:b/>
                <w:sz w:val="18"/>
                <w:szCs w:val="18"/>
              </w:rPr>
              <w:t>Oracle Cloud DevOps</w:t>
            </w:r>
            <w:r w:rsidRPr="00587102">
              <w:rPr>
                <w:sz w:val="18"/>
                <w:szCs w:val="18"/>
              </w:rPr>
              <w:t xml:space="preserve"> Tools and Solutions” (MOOC)</w:t>
            </w:r>
          </w:p>
          <w:p w:rsidR="00F801DB" w:rsidRPr="00641B5E" w:rsidRDefault="00F801DB" w:rsidP="00F801DB">
            <w:pPr>
              <w:pStyle w:val="Heading3"/>
              <w:rPr>
                <w:sz w:val="22"/>
                <w:szCs w:val="20"/>
              </w:rPr>
            </w:pPr>
            <w:r w:rsidRPr="00641B5E">
              <w:rPr>
                <w:sz w:val="22"/>
                <w:szCs w:val="20"/>
              </w:rPr>
              <w:t>TRAININGS ATTENDED</w:t>
            </w:r>
          </w:p>
          <w:p w:rsidR="00CA1DBF" w:rsidRPr="00E16E5C" w:rsidRDefault="00CA1DBF" w:rsidP="00317F5D">
            <w:pPr>
              <w:rPr>
                <w:sz w:val="20"/>
              </w:rPr>
            </w:pPr>
            <w:r w:rsidRPr="00E16E5C">
              <w:rPr>
                <w:sz w:val="18"/>
                <w:szCs w:val="18"/>
              </w:rPr>
              <w:t xml:space="preserve">Basis Tools &amp; Technology Training, Bangalore – Automating </w:t>
            </w:r>
            <w:r w:rsidRPr="00E16E5C">
              <w:rPr>
                <w:b/>
                <w:sz w:val="18"/>
                <w:szCs w:val="18"/>
              </w:rPr>
              <w:t xml:space="preserve">DevOps in SAP </w:t>
            </w:r>
            <w:r w:rsidRPr="00490213">
              <w:t>(</w:t>
            </w:r>
            <w:r w:rsidRPr="00E16E5C">
              <w:rPr>
                <w:sz w:val="18"/>
                <w:szCs w:val="18"/>
              </w:rPr>
              <w:t xml:space="preserve">Transport Expresso, Shift Left, </w:t>
            </w:r>
            <w:proofErr w:type="spellStart"/>
            <w:r w:rsidRPr="00E16E5C">
              <w:rPr>
                <w:sz w:val="18"/>
                <w:szCs w:val="18"/>
              </w:rPr>
              <w:t>DevMax</w:t>
            </w:r>
            <w:proofErr w:type="spellEnd"/>
            <w:r w:rsidRPr="00E16E5C">
              <w:rPr>
                <w:sz w:val="18"/>
                <w:szCs w:val="18"/>
              </w:rPr>
              <w:t xml:space="preserve"> &amp; Testimony)</w:t>
            </w:r>
          </w:p>
        </w:tc>
        <w:tc>
          <w:tcPr>
            <w:tcW w:w="6732" w:type="dxa"/>
            <w:tcMar>
              <w:top w:w="504" w:type="dxa"/>
              <w:left w:w="0" w:type="dxa"/>
            </w:tcMar>
          </w:tcPr>
          <w:p w:rsidR="00761CAF" w:rsidRPr="002113A4" w:rsidRDefault="0051403A" w:rsidP="00761CAF">
            <w:pPr>
              <w:pStyle w:val="Heading3"/>
              <w:jc w:val="center"/>
              <w:rPr>
                <w:sz w:val="38"/>
              </w:rPr>
            </w:pPr>
            <w:r w:rsidRPr="002113A4">
              <w:rPr>
                <w:sz w:val="38"/>
              </w:rPr>
              <w:lastRenderedPageBreak/>
              <w:t>senthil kumar chandran</w:t>
            </w:r>
          </w:p>
          <w:p w:rsidR="007E550A" w:rsidRPr="00F00BAD" w:rsidRDefault="009031F3" w:rsidP="00761CAF">
            <w:pPr>
              <w:pStyle w:val="Heading3"/>
              <w:jc w:val="center"/>
              <w:rPr>
                <w:sz w:val="30"/>
              </w:rPr>
            </w:pPr>
            <w:r w:rsidRPr="00F00BAD">
              <w:rPr>
                <w:sz w:val="14"/>
                <w:szCs w:val="20"/>
              </w:rPr>
              <w:t xml:space="preserve">agile development, </w:t>
            </w:r>
            <w:r w:rsidR="00855DDB" w:rsidRPr="00F00BAD">
              <w:rPr>
                <w:sz w:val="14"/>
                <w:szCs w:val="20"/>
              </w:rPr>
              <w:t xml:space="preserve">CLOUD </w:t>
            </w:r>
            <w:r w:rsidR="00F64375" w:rsidRPr="00F00BAD">
              <w:rPr>
                <w:sz w:val="14"/>
                <w:szCs w:val="20"/>
              </w:rPr>
              <w:t>COMPUTING</w:t>
            </w:r>
            <w:r w:rsidR="00F64375">
              <w:rPr>
                <w:sz w:val="14"/>
                <w:szCs w:val="20"/>
              </w:rPr>
              <w:t xml:space="preserve">, </w:t>
            </w:r>
            <w:r w:rsidR="00F64375" w:rsidRPr="00F00BAD">
              <w:rPr>
                <w:sz w:val="14"/>
                <w:szCs w:val="20"/>
              </w:rPr>
              <w:t>DEVOPS</w:t>
            </w:r>
            <w:r w:rsidR="00F64375" w:rsidRPr="00F00BAD">
              <w:rPr>
                <w:sz w:val="14"/>
                <w:szCs w:val="20"/>
              </w:rPr>
              <w:t xml:space="preserve"> </w:t>
            </w:r>
            <w:r w:rsidR="00F64375" w:rsidRPr="00F00BAD">
              <w:rPr>
                <w:sz w:val="14"/>
                <w:szCs w:val="20"/>
              </w:rPr>
              <w:t>ARCHITECT &amp;</w:t>
            </w:r>
            <w:r w:rsidR="00855DDB" w:rsidRPr="00F00BAD">
              <w:rPr>
                <w:sz w:val="14"/>
                <w:szCs w:val="20"/>
              </w:rPr>
              <w:t xml:space="preserve"> </w:t>
            </w:r>
            <w:r w:rsidRPr="00F00BAD">
              <w:rPr>
                <w:sz w:val="14"/>
                <w:szCs w:val="20"/>
              </w:rPr>
              <w:t>rpa</w:t>
            </w:r>
            <w:r w:rsidR="004366CC" w:rsidRPr="00F00BAD">
              <w:rPr>
                <w:sz w:val="34"/>
              </w:rPr>
              <w:t xml:space="preserve"> </w:t>
            </w:r>
            <w:r w:rsidR="0093414F" w:rsidRPr="00F00BAD">
              <w:rPr>
                <w:sz w:val="30"/>
              </w:rPr>
              <w:t xml:space="preserve"> </w:t>
            </w:r>
            <w:r w:rsidR="006A110D" w:rsidRPr="00F00BAD">
              <w:rPr>
                <w:sz w:val="30"/>
              </w:rPr>
              <w:t xml:space="preserve"> </w:t>
            </w:r>
            <w:r w:rsidR="006C62AC" w:rsidRPr="00F00BAD">
              <w:rPr>
                <w:sz w:val="30"/>
              </w:rPr>
              <w:t xml:space="preserve"> </w:t>
            </w:r>
          </w:p>
          <w:p w:rsidR="00072F71" w:rsidRDefault="00584D47" w:rsidP="00E728B5">
            <w:pPr>
              <w:pStyle w:val="Heading3"/>
              <w:rPr>
                <w:sz w:val="24"/>
              </w:rPr>
            </w:pPr>
            <w:r w:rsidRPr="00A60B1C">
              <w:rPr>
                <w:sz w:val="24"/>
              </w:rPr>
              <w:object w:dxaOrig="3300"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9.5pt;height:49.5pt" o:ole="">
                  <v:imagedata r:id="rId9" o:title=""/>
                </v:shape>
                <o:OLEObject Type="Embed" ProgID="PBrush" ShapeID="_x0000_i1034" DrawAspect="Content" ObjectID="_1638805850" r:id="rId10"/>
              </w:object>
            </w:r>
            <w:r w:rsidRPr="0024542A">
              <w:t xml:space="preserve"> </w:t>
            </w:r>
            <w:r w:rsidRPr="00A60B1C">
              <w:rPr>
                <w:rFonts w:ascii="Calibri" w:hAnsi="Calibri" w:cs="Calibri"/>
                <w:noProof/>
                <w:sz w:val="14"/>
                <w:szCs w:val="22"/>
                <w:lang w:val="en-IN" w:eastAsia="en-IN"/>
              </w:rPr>
              <w:drawing>
                <wp:inline distT="0" distB="0" distL="0" distR="0" wp14:anchorId="13492ED7" wp14:editId="799698E3">
                  <wp:extent cx="723900" cy="26684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773767" cy="285230"/>
                          </a:xfrm>
                          <a:prstGeom prst="rect">
                            <a:avLst/>
                          </a:prstGeom>
                          <a:noFill/>
                          <a:ln w="9525">
                            <a:noFill/>
                            <a:miter lim="800000"/>
                            <a:headEnd/>
                            <a:tailEnd/>
                          </a:ln>
                        </pic:spPr>
                      </pic:pic>
                    </a:graphicData>
                  </a:graphic>
                </wp:inline>
              </w:drawing>
            </w:r>
            <w:r>
              <w:t xml:space="preserve"> </w:t>
            </w:r>
            <w:r w:rsidRPr="00A60B1C">
              <w:rPr>
                <w:sz w:val="24"/>
              </w:rPr>
              <w:object w:dxaOrig="10665" w:dyaOrig="3480">
                <v:shape id="_x0000_i1035" type="#_x0000_t75" style="width:46.5pt;height:15pt" o:ole="">
                  <v:imagedata r:id="rId12" o:title=""/>
                </v:shape>
                <o:OLEObject Type="Embed" ProgID="PBrush" ShapeID="_x0000_i1035" DrawAspect="Content" ObjectID="_1638805851" r:id="rId13"/>
              </w:object>
            </w:r>
            <w:r>
              <w:rPr>
                <w:sz w:val="24"/>
              </w:rPr>
              <w:t xml:space="preserve"> </w:t>
            </w:r>
            <w:r w:rsidRPr="00A60B1C">
              <w:rPr>
                <w:rFonts w:ascii="Calibri" w:hAnsi="Calibri" w:cs="Calibri"/>
                <w:noProof/>
                <w:sz w:val="14"/>
                <w:szCs w:val="22"/>
                <w:lang w:val="en-IN" w:eastAsia="en-IN"/>
              </w:rPr>
              <w:drawing>
                <wp:inline distT="0" distB="0" distL="0" distR="0" wp14:anchorId="217431CE" wp14:editId="01A770B3">
                  <wp:extent cx="665297" cy="245110"/>
                  <wp:effectExtent l="0" t="0" r="190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7320" cy="275329"/>
                          </a:xfrm>
                          <a:prstGeom prst="rect">
                            <a:avLst/>
                          </a:prstGeom>
                          <a:noFill/>
                          <a:ln>
                            <a:noFill/>
                          </a:ln>
                        </pic:spPr>
                      </pic:pic>
                    </a:graphicData>
                  </a:graphic>
                </wp:inline>
              </w:drawing>
            </w:r>
            <w:r w:rsidR="003D27E5">
              <w:rPr>
                <w:sz w:val="24"/>
              </w:rPr>
              <w:t xml:space="preserve"> </w:t>
            </w:r>
            <w:r w:rsidRPr="00A60B1C">
              <w:rPr>
                <w:rFonts w:ascii="Calibri" w:hAnsi="Calibri" w:cs="Calibri"/>
                <w:noProof/>
                <w:sz w:val="14"/>
                <w:szCs w:val="22"/>
                <w:lang w:val="en-IN" w:eastAsia="en-IN"/>
              </w:rPr>
              <w:drawing>
                <wp:inline distT="0" distB="0" distL="0" distR="0" wp14:anchorId="62BAADF8" wp14:editId="2EB0ED7E">
                  <wp:extent cx="638175" cy="221738"/>
                  <wp:effectExtent l="0" t="0" r="0" b="698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40404" cy="222512"/>
                          </a:xfrm>
                          <a:prstGeom prst="rect">
                            <a:avLst/>
                          </a:prstGeom>
                          <a:noFill/>
                          <a:ln w="9525">
                            <a:noFill/>
                            <a:miter lim="800000"/>
                            <a:headEnd/>
                            <a:tailEnd/>
                          </a:ln>
                        </pic:spPr>
                      </pic:pic>
                    </a:graphicData>
                  </a:graphic>
                </wp:inline>
              </w:drawing>
            </w:r>
            <w:r w:rsidR="003D27E5">
              <w:rPr>
                <w:sz w:val="24"/>
              </w:rPr>
              <w:t xml:space="preserve">  </w:t>
            </w:r>
            <w:r w:rsidR="002326A8">
              <w:rPr>
                <w:noProof/>
                <w:lang w:val="en-IN" w:eastAsia="en-IN"/>
              </w:rPr>
              <w:drawing>
                <wp:inline distT="0" distB="0" distL="0" distR="0" wp14:anchorId="66818DAB" wp14:editId="1324C758">
                  <wp:extent cx="742950" cy="742950"/>
                  <wp:effectExtent l="0" t="0" r="0" b="0"/>
                  <wp:docPr id="6" name="Picture 6" descr="Image result for blockchain ibm developer course logo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lockchain ibm developer course logo resum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00072F71">
              <w:rPr>
                <w:sz w:val="24"/>
              </w:rPr>
              <w:t xml:space="preserve">     </w:t>
            </w:r>
          </w:p>
          <w:p w:rsidR="00072F71" w:rsidRDefault="00072F71" w:rsidP="00E728B5">
            <w:pPr>
              <w:pStyle w:val="Heading3"/>
              <w:rPr>
                <w:sz w:val="24"/>
              </w:rPr>
            </w:pPr>
          </w:p>
          <w:p w:rsidR="002326A8" w:rsidRDefault="00072F71" w:rsidP="00E728B5">
            <w:pPr>
              <w:pStyle w:val="Heading3"/>
            </w:pPr>
            <w:r>
              <w:rPr>
                <w:sz w:val="24"/>
              </w:rPr>
              <w:t xml:space="preserve">                                                                                            </w:t>
            </w:r>
            <w:r w:rsidR="00754227">
              <w:object w:dxaOrig="5640" w:dyaOrig="3600">
                <v:shape id="_x0000_i1036" type="#_x0000_t75" style="width:63pt;height:40.5pt" o:ole="">
                  <v:imagedata r:id="rId17" o:title=""/>
                </v:shape>
                <o:OLEObject Type="Embed" ProgID="PBrush" ShapeID="_x0000_i1036" DrawAspect="Content" ObjectID="_1638805852" r:id="rId18"/>
              </w:object>
            </w:r>
            <w:r w:rsidR="008B50C7" w:rsidRPr="0024542A">
              <w:t xml:space="preserve"> </w:t>
            </w:r>
          </w:p>
          <w:p w:rsidR="00E728B5" w:rsidRPr="00641B5E" w:rsidRDefault="00B763B1" w:rsidP="00E728B5">
            <w:pPr>
              <w:pStyle w:val="Heading3"/>
              <w:rPr>
                <w:sz w:val="34"/>
              </w:rPr>
            </w:pPr>
            <w:r w:rsidRPr="00B763B1">
              <w:rPr>
                <w:sz w:val="22"/>
                <w:szCs w:val="20"/>
              </w:rPr>
              <w:t>professional</w:t>
            </w:r>
            <w:r>
              <w:rPr>
                <w:sz w:val="34"/>
              </w:rPr>
              <w:t xml:space="preserve"> </w:t>
            </w:r>
            <w:sdt>
              <w:sdtPr>
                <w:rPr>
                  <w:sz w:val="34"/>
                </w:rPr>
                <w:alias w:val="Experience:"/>
                <w:tag w:val="Experience:"/>
                <w:id w:val="1217937480"/>
                <w:placeholder>
                  <w:docPart w:val="F97C930D78DE48CCB07CAACD779449FB"/>
                </w:placeholder>
                <w:temporary/>
                <w:showingPlcHdr/>
                <w15:appearance w15:val="hidden"/>
              </w:sdtPr>
              <w:sdtEndPr/>
              <w:sdtContent>
                <w:r w:rsidR="00E728B5" w:rsidRPr="00641B5E">
                  <w:rPr>
                    <w:sz w:val="22"/>
                    <w:szCs w:val="20"/>
                  </w:rPr>
                  <w:t>Experience</w:t>
                </w:r>
              </w:sdtContent>
            </w:sdt>
          </w:p>
          <w:p w:rsidR="00E728B5" w:rsidRPr="00641B5E" w:rsidRDefault="00423C6F" w:rsidP="0038408B">
            <w:pPr>
              <w:pStyle w:val="Heading4"/>
              <w:jc w:val="both"/>
              <w:rPr>
                <w:sz w:val="24"/>
              </w:rPr>
            </w:pPr>
            <w:r>
              <w:rPr>
                <w:sz w:val="20"/>
              </w:rPr>
              <w:t>SOLUTIONS</w:t>
            </w:r>
            <w:r w:rsidR="00DD464D" w:rsidRPr="00641B5E">
              <w:rPr>
                <w:sz w:val="20"/>
              </w:rPr>
              <w:t xml:space="preserve"> </w:t>
            </w:r>
            <w:r w:rsidR="002218F4">
              <w:rPr>
                <w:sz w:val="20"/>
              </w:rPr>
              <w:t xml:space="preserve">ARCHITECT </w:t>
            </w:r>
            <w:r w:rsidR="00E728B5" w:rsidRPr="00641B5E">
              <w:rPr>
                <w:sz w:val="20"/>
              </w:rPr>
              <w:t xml:space="preserve">• </w:t>
            </w:r>
            <w:r w:rsidR="00DD464D" w:rsidRPr="00641B5E">
              <w:rPr>
                <w:sz w:val="20"/>
              </w:rPr>
              <w:t xml:space="preserve">hcl technologies ltd </w:t>
            </w:r>
            <w:r w:rsidR="00E728B5" w:rsidRPr="00641B5E">
              <w:rPr>
                <w:sz w:val="20"/>
              </w:rPr>
              <w:t xml:space="preserve">• </w:t>
            </w:r>
            <w:r w:rsidR="00DD464D" w:rsidRPr="00641B5E">
              <w:rPr>
                <w:sz w:val="20"/>
              </w:rPr>
              <w:t>mar 2018</w:t>
            </w:r>
            <w:r w:rsidR="00E728B5" w:rsidRPr="00641B5E">
              <w:rPr>
                <w:sz w:val="20"/>
              </w:rPr>
              <w:t xml:space="preserve"> – </w:t>
            </w:r>
            <w:r w:rsidR="00DD464D" w:rsidRPr="00641B5E">
              <w:rPr>
                <w:sz w:val="20"/>
              </w:rPr>
              <w:t>till date</w:t>
            </w:r>
          </w:p>
          <w:p w:rsidR="00B67F0C" w:rsidRPr="00B67F0C" w:rsidRDefault="00B67F0C" w:rsidP="00B67F0C">
            <w:pPr>
              <w:pStyle w:val="ListParagraph"/>
              <w:numPr>
                <w:ilvl w:val="0"/>
                <w:numId w:val="19"/>
              </w:numPr>
              <w:jc w:val="both"/>
              <w:rPr>
                <w:sz w:val="18"/>
              </w:rPr>
            </w:pPr>
            <w:r>
              <w:rPr>
                <w:sz w:val="18"/>
              </w:rPr>
              <w:t>Defining</w:t>
            </w:r>
            <w:r w:rsidRPr="00582509">
              <w:rPr>
                <w:sz w:val="18"/>
              </w:rPr>
              <w:t xml:space="preserve"> DevOps </w:t>
            </w:r>
            <w:r>
              <w:rPr>
                <w:sz w:val="18"/>
              </w:rPr>
              <w:t xml:space="preserve">roadmap and Conduct Assessments across all </w:t>
            </w:r>
            <w:r w:rsidRPr="00641B5E">
              <w:rPr>
                <w:sz w:val="18"/>
              </w:rPr>
              <w:t>Commercial</w:t>
            </w:r>
            <w:r>
              <w:rPr>
                <w:sz w:val="18"/>
              </w:rPr>
              <w:t xml:space="preserve"> Industries (CI) accounts.</w:t>
            </w:r>
          </w:p>
          <w:p w:rsidR="00D46AA3" w:rsidRDefault="00D46AA3" w:rsidP="00D46AA3">
            <w:pPr>
              <w:pStyle w:val="ListParagraph"/>
              <w:numPr>
                <w:ilvl w:val="0"/>
                <w:numId w:val="19"/>
              </w:numPr>
              <w:jc w:val="both"/>
              <w:rPr>
                <w:sz w:val="18"/>
              </w:rPr>
            </w:pPr>
            <w:r w:rsidRPr="00641B5E">
              <w:rPr>
                <w:sz w:val="18"/>
              </w:rPr>
              <w:t xml:space="preserve">Worked on DevOps lab setup for </w:t>
            </w:r>
            <w:proofErr w:type="spellStart"/>
            <w:r>
              <w:rPr>
                <w:sz w:val="18"/>
              </w:rPr>
              <w:t>HiTech</w:t>
            </w:r>
            <w:proofErr w:type="spellEnd"/>
            <w:r>
              <w:rPr>
                <w:sz w:val="18"/>
              </w:rPr>
              <w:t xml:space="preserve"> accounts for showcasing the capability of process &amp; tools to customers.</w:t>
            </w:r>
          </w:p>
          <w:p w:rsidR="00D46AA3" w:rsidRDefault="00D46AA3" w:rsidP="00D46AA3">
            <w:pPr>
              <w:pStyle w:val="ListParagraph"/>
              <w:numPr>
                <w:ilvl w:val="0"/>
                <w:numId w:val="19"/>
              </w:numPr>
              <w:jc w:val="both"/>
              <w:rPr>
                <w:sz w:val="18"/>
              </w:rPr>
            </w:pPr>
            <w:r w:rsidRPr="00D46AA3">
              <w:rPr>
                <w:sz w:val="18"/>
              </w:rPr>
              <w:t>As a RPA Architect, will be responsible for analyzing business processes and identifying/implementing automation solutions</w:t>
            </w:r>
            <w:r>
              <w:rPr>
                <w:sz w:val="18"/>
              </w:rPr>
              <w:t>.</w:t>
            </w:r>
          </w:p>
          <w:p w:rsidR="00AE7B7C" w:rsidRDefault="00907476" w:rsidP="00961885">
            <w:pPr>
              <w:pStyle w:val="ListParagraph"/>
              <w:numPr>
                <w:ilvl w:val="0"/>
                <w:numId w:val="19"/>
              </w:numPr>
              <w:jc w:val="both"/>
              <w:rPr>
                <w:sz w:val="18"/>
              </w:rPr>
            </w:pPr>
            <w:r>
              <w:rPr>
                <w:sz w:val="18"/>
              </w:rPr>
              <w:t>I</w:t>
            </w:r>
            <w:r w:rsidR="0046224B">
              <w:rPr>
                <w:sz w:val="18"/>
              </w:rPr>
              <w:t xml:space="preserve">mplemented </w:t>
            </w:r>
            <w:proofErr w:type="spellStart"/>
            <w:r w:rsidR="000B64FC">
              <w:rPr>
                <w:sz w:val="18"/>
              </w:rPr>
              <w:t>ChatOps</w:t>
            </w:r>
            <w:proofErr w:type="spellEnd"/>
            <w:r w:rsidR="000B64FC">
              <w:rPr>
                <w:sz w:val="18"/>
              </w:rPr>
              <w:t xml:space="preserve"> solutions</w:t>
            </w:r>
            <w:r w:rsidR="00AE7B7C">
              <w:rPr>
                <w:sz w:val="18"/>
              </w:rPr>
              <w:t xml:space="preserve"> </w:t>
            </w:r>
            <w:r w:rsidR="0046224B">
              <w:rPr>
                <w:sz w:val="18"/>
              </w:rPr>
              <w:t xml:space="preserve">with various </w:t>
            </w:r>
            <w:r w:rsidR="00AE7B7C">
              <w:rPr>
                <w:sz w:val="18"/>
              </w:rPr>
              <w:t>DevOps tools</w:t>
            </w:r>
            <w:r w:rsidR="0046224B">
              <w:rPr>
                <w:sz w:val="18"/>
              </w:rPr>
              <w:t>.</w:t>
            </w:r>
          </w:p>
          <w:p w:rsidR="00617A3A" w:rsidRPr="00641B5E" w:rsidRDefault="00617A3A" w:rsidP="00617A3A">
            <w:pPr>
              <w:pStyle w:val="ListParagraph"/>
              <w:numPr>
                <w:ilvl w:val="0"/>
                <w:numId w:val="19"/>
              </w:numPr>
              <w:jc w:val="both"/>
              <w:rPr>
                <w:sz w:val="18"/>
              </w:rPr>
            </w:pPr>
            <w:r w:rsidRPr="00617A3A">
              <w:rPr>
                <w:sz w:val="18"/>
              </w:rPr>
              <w:t>Participate in RFP discussions, prepare solution documents for responses</w:t>
            </w:r>
            <w:r w:rsidR="006272BA">
              <w:rPr>
                <w:sz w:val="18"/>
              </w:rPr>
              <w:t>.</w:t>
            </w:r>
          </w:p>
          <w:p w:rsidR="00E728B5" w:rsidRPr="00641B5E" w:rsidRDefault="008B5559" w:rsidP="0038408B">
            <w:pPr>
              <w:pStyle w:val="Heading4"/>
              <w:jc w:val="both"/>
              <w:rPr>
                <w:sz w:val="20"/>
              </w:rPr>
            </w:pPr>
            <w:r w:rsidRPr="00641B5E">
              <w:rPr>
                <w:sz w:val="20"/>
              </w:rPr>
              <w:t>cross functional lead</w:t>
            </w:r>
            <w:r w:rsidR="00E728B5" w:rsidRPr="00641B5E">
              <w:rPr>
                <w:sz w:val="20"/>
              </w:rPr>
              <w:t xml:space="preserve"> • </w:t>
            </w:r>
            <w:r w:rsidRPr="00641B5E">
              <w:rPr>
                <w:sz w:val="20"/>
              </w:rPr>
              <w:t xml:space="preserve">hcl technologies ltd </w:t>
            </w:r>
            <w:r w:rsidR="00E728B5" w:rsidRPr="00641B5E">
              <w:rPr>
                <w:sz w:val="20"/>
              </w:rPr>
              <w:t xml:space="preserve">• </w:t>
            </w:r>
            <w:r w:rsidRPr="00641B5E">
              <w:rPr>
                <w:sz w:val="20"/>
              </w:rPr>
              <w:t xml:space="preserve">jul 2016 </w:t>
            </w:r>
            <w:r w:rsidR="00E728B5" w:rsidRPr="00641B5E">
              <w:rPr>
                <w:sz w:val="20"/>
              </w:rPr>
              <w:t xml:space="preserve">– </w:t>
            </w:r>
            <w:r w:rsidRPr="00641B5E">
              <w:rPr>
                <w:sz w:val="20"/>
              </w:rPr>
              <w:t>feb 2018</w:t>
            </w:r>
          </w:p>
          <w:p w:rsidR="00975186" w:rsidRPr="00641B5E" w:rsidRDefault="00975186" w:rsidP="00961885">
            <w:pPr>
              <w:pStyle w:val="ListParagraph"/>
              <w:numPr>
                <w:ilvl w:val="0"/>
                <w:numId w:val="18"/>
              </w:numPr>
              <w:rPr>
                <w:sz w:val="18"/>
              </w:rPr>
            </w:pPr>
            <w:r w:rsidRPr="00641B5E">
              <w:rPr>
                <w:sz w:val="18"/>
              </w:rPr>
              <w:t>DevOps</w:t>
            </w:r>
            <w:r w:rsidR="000F42E0">
              <w:rPr>
                <w:sz w:val="18"/>
              </w:rPr>
              <w:t xml:space="preserve"> &amp;</w:t>
            </w:r>
            <w:r w:rsidRPr="00641B5E">
              <w:rPr>
                <w:sz w:val="18"/>
              </w:rPr>
              <w:t xml:space="preserve"> Automation Lead, V</w:t>
            </w:r>
            <w:r w:rsidR="007F0601" w:rsidRPr="00641B5E">
              <w:rPr>
                <w:sz w:val="18"/>
              </w:rPr>
              <w:t>alue Champion &amp; People Champion</w:t>
            </w:r>
            <w:r w:rsidRPr="00641B5E">
              <w:rPr>
                <w:sz w:val="18"/>
              </w:rPr>
              <w:t>.</w:t>
            </w:r>
          </w:p>
          <w:p w:rsidR="00975186" w:rsidRPr="00641B5E" w:rsidRDefault="00D0437D" w:rsidP="00961885">
            <w:pPr>
              <w:pStyle w:val="ListParagraph"/>
              <w:numPr>
                <w:ilvl w:val="0"/>
                <w:numId w:val="18"/>
              </w:numPr>
              <w:rPr>
                <w:sz w:val="18"/>
              </w:rPr>
            </w:pPr>
            <w:r>
              <w:rPr>
                <w:sz w:val="18"/>
              </w:rPr>
              <w:t>Managed a c</w:t>
            </w:r>
            <w:r w:rsidR="00975186" w:rsidRPr="00641B5E">
              <w:rPr>
                <w:sz w:val="18"/>
              </w:rPr>
              <w:t>ross functional team of 16 Members to provide 24x7 support globally.</w:t>
            </w:r>
          </w:p>
          <w:p w:rsidR="00741FF3" w:rsidRPr="00641B5E" w:rsidRDefault="00741FF3" w:rsidP="00961885">
            <w:pPr>
              <w:pStyle w:val="ListParagraph"/>
              <w:numPr>
                <w:ilvl w:val="0"/>
                <w:numId w:val="18"/>
              </w:numPr>
              <w:rPr>
                <w:sz w:val="18"/>
              </w:rPr>
            </w:pPr>
            <w:r w:rsidRPr="00641B5E">
              <w:rPr>
                <w:sz w:val="18"/>
              </w:rPr>
              <w:t xml:space="preserve">Involved in Automating the </w:t>
            </w:r>
            <w:proofErr w:type="spellStart"/>
            <w:r w:rsidRPr="00641B5E">
              <w:rPr>
                <w:sz w:val="18"/>
              </w:rPr>
              <w:t>Informatica</w:t>
            </w:r>
            <w:proofErr w:type="spellEnd"/>
            <w:r w:rsidRPr="00641B5E">
              <w:rPr>
                <w:sz w:val="18"/>
              </w:rPr>
              <w:t xml:space="preserve"> ETL jobs monitoring by creating a separate monitoring console</w:t>
            </w:r>
            <w:r w:rsidR="007B359A" w:rsidRPr="00641B5E">
              <w:rPr>
                <w:sz w:val="18"/>
              </w:rPr>
              <w:t>.</w:t>
            </w:r>
            <w:r w:rsidR="00CE5295" w:rsidRPr="00641B5E">
              <w:rPr>
                <w:sz w:val="18"/>
              </w:rPr>
              <w:t xml:space="preserve"> (EOMC)</w:t>
            </w:r>
          </w:p>
          <w:p w:rsidR="006D5F2C" w:rsidRPr="00641B5E" w:rsidRDefault="00831E4A" w:rsidP="00961885">
            <w:pPr>
              <w:pStyle w:val="ListParagraph"/>
              <w:numPr>
                <w:ilvl w:val="0"/>
                <w:numId w:val="18"/>
              </w:numPr>
              <w:rPr>
                <w:sz w:val="18"/>
              </w:rPr>
            </w:pPr>
            <w:r w:rsidRPr="00641B5E">
              <w:rPr>
                <w:sz w:val="18"/>
              </w:rPr>
              <w:t>SPOC for BCP</w:t>
            </w:r>
            <w:r w:rsidR="006D5F2C" w:rsidRPr="00641B5E">
              <w:rPr>
                <w:sz w:val="18"/>
              </w:rPr>
              <w:t xml:space="preserve"> - Prepared Business Continuity Plan and executed test report simulation exercise.</w:t>
            </w:r>
          </w:p>
          <w:p w:rsidR="00606FED" w:rsidRPr="00641B5E" w:rsidRDefault="005C03D1" w:rsidP="0038408B">
            <w:pPr>
              <w:pStyle w:val="Heading4"/>
              <w:jc w:val="both"/>
              <w:rPr>
                <w:sz w:val="24"/>
              </w:rPr>
            </w:pPr>
            <w:r>
              <w:rPr>
                <w:sz w:val="20"/>
              </w:rPr>
              <w:t>Cloud support</w:t>
            </w:r>
            <w:r w:rsidR="001D1E88" w:rsidRPr="00641B5E">
              <w:rPr>
                <w:sz w:val="20"/>
              </w:rPr>
              <w:t xml:space="preserve"> lead </w:t>
            </w:r>
            <w:r w:rsidR="00606FED" w:rsidRPr="00641B5E">
              <w:rPr>
                <w:sz w:val="20"/>
              </w:rPr>
              <w:t xml:space="preserve">• hcl technologies ltd • </w:t>
            </w:r>
            <w:r w:rsidR="001D1E88" w:rsidRPr="00641B5E">
              <w:rPr>
                <w:sz w:val="20"/>
              </w:rPr>
              <w:t>feb 2016</w:t>
            </w:r>
            <w:r w:rsidR="00606FED" w:rsidRPr="00641B5E">
              <w:rPr>
                <w:sz w:val="20"/>
              </w:rPr>
              <w:t xml:space="preserve"> – </w:t>
            </w:r>
            <w:r w:rsidR="001D1E88" w:rsidRPr="00641B5E">
              <w:rPr>
                <w:sz w:val="20"/>
              </w:rPr>
              <w:t>jun 2016</w:t>
            </w:r>
          </w:p>
          <w:p w:rsidR="008C416D" w:rsidRPr="00641B5E" w:rsidRDefault="00767B62" w:rsidP="001A15E6">
            <w:pPr>
              <w:pStyle w:val="ListParagraph"/>
              <w:numPr>
                <w:ilvl w:val="0"/>
                <w:numId w:val="20"/>
              </w:numPr>
              <w:jc w:val="both"/>
              <w:rPr>
                <w:sz w:val="18"/>
              </w:rPr>
            </w:pPr>
            <w:r w:rsidRPr="00641B5E">
              <w:rPr>
                <w:sz w:val="18"/>
              </w:rPr>
              <w:t>Managed a team</w:t>
            </w:r>
            <w:r w:rsidR="008C416D" w:rsidRPr="00641B5E">
              <w:rPr>
                <w:sz w:val="18"/>
              </w:rPr>
              <w:t xml:space="preserve"> of </w:t>
            </w:r>
            <w:r w:rsidR="00A27158">
              <w:rPr>
                <w:sz w:val="18"/>
              </w:rPr>
              <w:t xml:space="preserve">12 Members of </w:t>
            </w:r>
            <w:r w:rsidR="008C416D" w:rsidRPr="00641B5E">
              <w:rPr>
                <w:sz w:val="18"/>
              </w:rPr>
              <w:t xml:space="preserve">Cloud Support engineers to provide 24x7 </w:t>
            </w:r>
            <w:r w:rsidRPr="00641B5E">
              <w:rPr>
                <w:sz w:val="18"/>
              </w:rPr>
              <w:t>s</w:t>
            </w:r>
            <w:r w:rsidR="008C416D" w:rsidRPr="00641B5E">
              <w:rPr>
                <w:sz w:val="18"/>
              </w:rPr>
              <w:t>upport globally.</w:t>
            </w:r>
          </w:p>
          <w:p w:rsidR="008C416D" w:rsidRPr="00641B5E" w:rsidRDefault="008C416D" w:rsidP="001A15E6">
            <w:pPr>
              <w:pStyle w:val="ListParagraph"/>
              <w:numPr>
                <w:ilvl w:val="0"/>
                <w:numId w:val="20"/>
              </w:numPr>
              <w:jc w:val="both"/>
              <w:rPr>
                <w:sz w:val="18"/>
              </w:rPr>
            </w:pPr>
            <w:r w:rsidRPr="00641B5E">
              <w:rPr>
                <w:sz w:val="18"/>
              </w:rPr>
              <w:t>Coordinate efforts in troubleshooting, deployments, upgrades and Sev1/Sev2 issues to ensure timely resolution of issues and provide status updates to the customer.</w:t>
            </w:r>
          </w:p>
          <w:p w:rsidR="00B52ED9" w:rsidRPr="00641B5E" w:rsidRDefault="00B52ED9" w:rsidP="0038408B">
            <w:pPr>
              <w:pStyle w:val="Heading4"/>
              <w:jc w:val="both"/>
              <w:rPr>
                <w:sz w:val="20"/>
              </w:rPr>
            </w:pPr>
            <w:r w:rsidRPr="00641B5E">
              <w:rPr>
                <w:sz w:val="20"/>
              </w:rPr>
              <w:t xml:space="preserve">technical lead • hcl technologies ltd • </w:t>
            </w:r>
            <w:r w:rsidR="00EE4BC9" w:rsidRPr="00641B5E">
              <w:rPr>
                <w:sz w:val="20"/>
              </w:rPr>
              <w:t>jan 2012</w:t>
            </w:r>
            <w:r w:rsidRPr="00641B5E">
              <w:rPr>
                <w:sz w:val="20"/>
              </w:rPr>
              <w:t xml:space="preserve"> – </w:t>
            </w:r>
            <w:r w:rsidR="00EE4BC9" w:rsidRPr="00641B5E">
              <w:rPr>
                <w:sz w:val="20"/>
              </w:rPr>
              <w:t>jan 2016</w:t>
            </w:r>
          </w:p>
          <w:p w:rsidR="00CB0502" w:rsidRPr="00CB0502" w:rsidRDefault="00CB0502" w:rsidP="00CB0502">
            <w:pPr>
              <w:pStyle w:val="ListParagraph"/>
              <w:numPr>
                <w:ilvl w:val="0"/>
                <w:numId w:val="21"/>
              </w:numPr>
              <w:jc w:val="both"/>
              <w:rPr>
                <w:sz w:val="18"/>
              </w:rPr>
            </w:pPr>
            <w:r w:rsidRPr="00CB0502">
              <w:rPr>
                <w:sz w:val="18"/>
              </w:rPr>
              <w:t>Design, develop, implement and support configuration plan, branching, build equations suitable for the Agile/scrum methodologies followed in programs/implementation.</w:t>
            </w:r>
          </w:p>
          <w:p w:rsidR="00EE4BC9" w:rsidRPr="00641B5E" w:rsidRDefault="00EE4BC9" w:rsidP="00AD4527">
            <w:pPr>
              <w:pStyle w:val="ListParagraph"/>
              <w:numPr>
                <w:ilvl w:val="0"/>
                <w:numId w:val="21"/>
              </w:numPr>
              <w:jc w:val="both"/>
              <w:rPr>
                <w:sz w:val="18"/>
              </w:rPr>
            </w:pPr>
            <w:r w:rsidRPr="00641B5E">
              <w:rPr>
                <w:sz w:val="18"/>
              </w:rPr>
              <w:t>Responsible for version control, build and deploy processes for Oracle EBS, Oracle ASCP, Oracle ADF, Oracle SOA (Middleware), Oracle BI, DWH &amp; Java Projects.</w:t>
            </w:r>
          </w:p>
          <w:p w:rsidR="00CD62F7" w:rsidRPr="00641B5E" w:rsidRDefault="00CD62F7" w:rsidP="00CD62F7">
            <w:pPr>
              <w:pStyle w:val="Heading3"/>
              <w:rPr>
                <w:sz w:val="34"/>
              </w:rPr>
            </w:pPr>
            <w:bookmarkStart w:id="0" w:name="_GoBack"/>
            <w:bookmarkEnd w:id="0"/>
            <w:r w:rsidRPr="00B763B1">
              <w:rPr>
                <w:sz w:val="22"/>
                <w:szCs w:val="20"/>
              </w:rPr>
              <w:lastRenderedPageBreak/>
              <w:t>professional</w:t>
            </w:r>
            <w:r>
              <w:rPr>
                <w:sz w:val="34"/>
              </w:rPr>
              <w:t xml:space="preserve"> </w:t>
            </w:r>
            <w:sdt>
              <w:sdtPr>
                <w:rPr>
                  <w:sz w:val="34"/>
                </w:rPr>
                <w:alias w:val="Experience:"/>
                <w:tag w:val="Experience:"/>
                <w:id w:val="904719685"/>
                <w:placeholder>
                  <w:docPart w:val="7C9F1223313A423482DCAB6A7FB380D8"/>
                </w:placeholder>
                <w:temporary/>
                <w:showingPlcHdr/>
                <w15:appearance w15:val="hidden"/>
              </w:sdtPr>
              <w:sdtEndPr/>
              <w:sdtContent>
                <w:r w:rsidRPr="00641B5E">
                  <w:rPr>
                    <w:sz w:val="22"/>
                    <w:szCs w:val="20"/>
                  </w:rPr>
                  <w:t>Experience</w:t>
                </w:r>
              </w:sdtContent>
            </w:sdt>
            <w:r>
              <w:rPr>
                <w:sz w:val="34"/>
              </w:rPr>
              <w:t xml:space="preserve"> – </w:t>
            </w:r>
            <w:r w:rsidRPr="00CD62F7">
              <w:rPr>
                <w:sz w:val="22"/>
                <w:szCs w:val="20"/>
              </w:rPr>
              <w:t>continued</w:t>
            </w:r>
            <w:r>
              <w:rPr>
                <w:sz w:val="34"/>
              </w:rPr>
              <w:t>..</w:t>
            </w:r>
          </w:p>
          <w:p w:rsidR="00EB56E9" w:rsidRPr="00641B5E" w:rsidRDefault="00952178" w:rsidP="0038408B">
            <w:pPr>
              <w:pStyle w:val="Heading4"/>
              <w:jc w:val="both"/>
              <w:rPr>
                <w:sz w:val="20"/>
              </w:rPr>
            </w:pPr>
            <w:r w:rsidRPr="00641B5E">
              <w:rPr>
                <w:sz w:val="20"/>
              </w:rPr>
              <w:t>sr configuration analyst</w:t>
            </w:r>
            <w:r w:rsidR="00EB56E9" w:rsidRPr="00641B5E">
              <w:rPr>
                <w:sz w:val="20"/>
              </w:rPr>
              <w:t xml:space="preserve"> • </w:t>
            </w:r>
            <w:r w:rsidRPr="00641B5E">
              <w:rPr>
                <w:sz w:val="20"/>
              </w:rPr>
              <w:t>scope international</w:t>
            </w:r>
            <w:r w:rsidR="00EB56E9" w:rsidRPr="00641B5E">
              <w:rPr>
                <w:sz w:val="20"/>
              </w:rPr>
              <w:t xml:space="preserve"> • </w:t>
            </w:r>
            <w:r w:rsidRPr="00641B5E">
              <w:rPr>
                <w:sz w:val="20"/>
              </w:rPr>
              <w:t>sep 2008</w:t>
            </w:r>
            <w:r w:rsidR="00EB56E9" w:rsidRPr="00641B5E">
              <w:rPr>
                <w:sz w:val="20"/>
              </w:rPr>
              <w:t xml:space="preserve"> – </w:t>
            </w:r>
            <w:r w:rsidRPr="00641B5E">
              <w:rPr>
                <w:sz w:val="20"/>
              </w:rPr>
              <w:t>jan 2012</w:t>
            </w:r>
          </w:p>
          <w:p w:rsidR="00952178" w:rsidRPr="00641B5E" w:rsidRDefault="00952178" w:rsidP="00796913">
            <w:pPr>
              <w:pStyle w:val="ListParagraph"/>
              <w:numPr>
                <w:ilvl w:val="0"/>
                <w:numId w:val="22"/>
              </w:numPr>
              <w:jc w:val="both"/>
              <w:rPr>
                <w:sz w:val="18"/>
              </w:rPr>
            </w:pPr>
            <w:r w:rsidRPr="00641B5E">
              <w:rPr>
                <w:sz w:val="18"/>
              </w:rPr>
              <w:t>Ensure ABG / AIG and SCM Plan reviewed and approved by application Team and SCM</w:t>
            </w:r>
          </w:p>
          <w:p w:rsidR="00EB56E9" w:rsidRPr="00641B5E" w:rsidRDefault="00952178" w:rsidP="00796913">
            <w:pPr>
              <w:pStyle w:val="ListParagraph"/>
              <w:numPr>
                <w:ilvl w:val="0"/>
                <w:numId w:val="22"/>
              </w:numPr>
              <w:jc w:val="both"/>
              <w:rPr>
                <w:sz w:val="18"/>
              </w:rPr>
            </w:pPr>
            <w:r w:rsidRPr="00641B5E">
              <w:rPr>
                <w:sz w:val="18"/>
              </w:rPr>
              <w:t>Administerin</w:t>
            </w:r>
            <w:r w:rsidR="00DF23A6" w:rsidRPr="00641B5E">
              <w:rPr>
                <w:sz w:val="18"/>
              </w:rPr>
              <w:t xml:space="preserve">g SCM Tools like </w:t>
            </w:r>
            <w:proofErr w:type="spellStart"/>
            <w:r w:rsidR="00DF23A6" w:rsidRPr="00641B5E">
              <w:rPr>
                <w:sz w:val="18"/>
              </w:rPr>
              <w:t>ClearCase</w:t>
            </w:r>
            <w:proofErr w:type="spellEnd"/>
            <w:r w:rsidR="00DF23A6" w:rsidRPr="00641B5E">
              <w:rPr>
                <w:sz w:val="18"/>
              </w:rPr>
              <w:t>, Subv</w:t>
            </w:r>
            <w:r w:rsidRPr="00641B5E">
              <w:rPr>
                <w:sz w:val="18"/>
              </w:rPr>
              <w:t>ersion, &amp; Jenkins etc.,</w:t>
            </w:r>
          </w:p>
          <w:p w:rsidR="00851347" w:rsidRPr="00641B5E" w:rsidRDefault="00851347" w:rsidP="00851347">
            <w:pPr>
              <w:pStyle w:val="Heading4"/>
              <w:jc w:val="both"/>
              <w:rPr>
                <w:sz w:val="20"/>
              </w:rPr>
            </w:pPr>
            <w:r w:rsidRPr="00641B5E">
              <w:rPr>
                <w:sz w:val="20"/>
              </w:rPr>
              <w:t>Software engineer • melstar information tech ltd • sep 2006 – aug 2008</w:t>
            </w:r>
          </w:p>
          <w:p w:rsidR="00851347" w:rsidRPr="00641B5E" w:rsidRDefault="006E0548" w:rsidP="002945B1">
            <w:pPr>
              <w:pStyle w:val="ListParagraph"/>
              <w:numPr>
                <w:ilvl w:val="0"/>
                <w:numId w:val="23"/>
              </w:numPr>
              <w:jc w:val="both"/>
              <w:rPr>
                <w:sz w:val="18"/>
              </w:rPr>
            </w:pPr>
            <w:r w:rsidRPr="00641B5E">
              <w:rPr>
                <w:sz w:val="18"/>
              </w:rPr>
              <w:t>Responsible for Build and R</w:t>
            </w:r>
            <w:r w:rsidR="00ED2DEF" w:rsidRPr="00641B5E">
              <w:rPr>
                <w:sz w:val="18"/>
              </w:rPr>
              <w:t>elease Management for all Standard Chartered Bank</w:t>
            </w:r>
            <w:r w:rsidRPr="00641B5E">
              <w:rPr>
                <w:sz w:val="18"/>
              </w:rPr>
              <w:t xml:space="preserve"> applications.</w:t>
            </w:r>
          </w:p>
          <w:p w:rsidR="00535801" w:rsidRPr="00641B5E" w:rsidRDefault="00535801" w:rsidP="00535801">
            <w:pPr>
              <w:pStyle w:val="Heading4"/>
              <w:jc w:val="both"/>
              <w:rPr>
                <w:sz w:val="20"/>
              </w:rPr>
            </w:pPr>
            <w:r w:rsidRPr="00641B5E">
              <w:rPr>
                <w:sz w:val="20"/>
              </w:rPr>
              <w:t>technical support • avantage solutions ltd • jul 2004 – aug 2006</w:t>
            </w:r>
          </w:p>
          <w:p w:rsidR="00535801" w:rsidRDefault="00D80B7A" w:rsidP="0087315D">
            <w:pPr>
              <w:pStyle w:val="ListParagraph"/>
              <w:numPr>
                <w:ilvl w:val="0"/>
                <w:numId w:val="23"/>
              </w:numPr>
              <w:jc w:val="both"/>
              <w:rPr>
                <w:sz w:val="18"/>
              </w:rPr>
            </w:pPr>
            <w:r w:rsidRPr="00641B5E">
              <w:rPr>
                <w:sz w:val="18"/>
              </w:rPr>
              <w:t>Supported Distributors and retailers in Tamil Nadu, also involved in training the channel partner’s sales.</w:t>
            </w:r>
          </w:p>
          <w:p w:rsidR="000E0F9D" w:rsidRPr="00641B5E" w:rsidRDefault="000E0F9D" w:rsidP="000E0F9D">
            <w:pPr>
              <w:pStyle w:val="ListParagraph"/>
              <w:jc w:val="both"/>
              <w:rPr>
                <w:sz w:val="18"/>
              </w:rPr>
            </w:pPr>
            <w:r>
              <w:rPr>
                <w:sz w:val="18"/>
              </w:rPr>
              <w:t xml:space="preserve">Products: Bank Account Management System, </w:t>
            </w:r>
            <w:proofErr w:type="spellStart"/>
            <w:r>
              <w:rPr>
                <w:sz w:val="18"/>
              </w:rPr>
              <w:t>ChequeMate</w:t>
            </w:r>
            <w:proofErr w:type="spellEnd"/>
          </w:p>
          <w:p w:rsidR="00E728B5" w:rsidRPr="00641B5E" w:rsidRDefault="00B87777" w:rsidP="00E728B5">
            <w:pPr>
              <w:pStyle w:val="Heading3"/>
              <w:rPr>
                <w:sz w:val="34"/>
              </w:rPr>
            </w:pPr>
            <w:sdt>
              <w:sdtPr>
                <w:rPr>
                  <w:sz w:val="34"/>
                </w:rPr>
                <w:alias w:val="Education:"/>
                <w:tag w:val="Education:"/>
                <w:id w:val="1349516922"/>
                <w:placeholder>
                  <w:docPart w:val="E1108860281840FDBB6541E6485681CB"/>
                </w:placeholder>
                <w:temporary/>
                <w:showingPlcHdr/>
                <w15:appearance w15:val="hidden"/>
              </w:sdtPr>
              <w:sdtEndPr/>
              <w:sdtContent>
                <w:r w:rsidR="00E728B5" w:rsidRPr="00641B5E">
                  <w:rPr>
                    <w:sz w:val="22"/>
                    <w:szCs w:val="20"/>
                  </w:rPr>
                  <w:t>Education</w:t>
                </w:r>
              </w:sdtContent>
            </w:sdt>
          </w:p>
          <w:p w:rsidR="00E728B5" w:rsidRPr="00641B5E" w:rsidRDefault="00A16709" w:rsidP="00E728B5">
            <w:pPr>
              <w:pStyle w:val="ListParagraph"/>
              <w:numPr>
                <w:ilvl w:val="0"/>
                <w:numId w:val="13"/>
              </w:numPr>
              <w:rPr>
                <w:sz w:val="18"/>
              </w:rPr>
            </w:pPr>
            <w:r>
              <w:rPr>
                <w:sz w:val="18"/>
              </w:rPr>
              <w:t>Bachelor of Business Administration</w:t>
            </w:r>
            <w:r w:rsidR="00E728B5" w:rsidRPr="00641B5E">
              <w:rPr>
                <w:sz w:val="18"/>
              </w:rPr>
              <w:t xml:space="preserve"> • 2005 • UNIVERSITY OF MADRAS</w:t>
            </w:r>
          </w:p>
          <w:p w:rsidR="00E728B5" w:rsidRPr="00641B5E" w:rsidRDefault="00E728B5" w:rsidP="00E728B5">
            <w:pPr>
              <w:pStyle w:val="Heading3"/>
              <w:rPr>
                <w:sz w:val="34"/>
              </w:rPr>
            </w:pPr>
            <w:r w:rsidRPr="00641B5E">
              <w:rPr>
                <w:sz w:val="22"/>
                <w:szCs w:val="20"/>
              </w:rPr>
              <w:t>ACHIEVEMENTS</w:t>
            </w:r>
          </w:p>
          <w:p w:rsidR="00662C23" w:rsidRDefault="00662C23" w:rsidP="00A6317B">
            <w:pPr>
              <w:pStyle w:val="ListParagraph"/>
              <w:numPr>
                <w:ilvl w:val="0"/>
                <w:numId w:val="12"/>
              </w:numPr>
              <w:rPr>
                <w:sz w:val="18"/>
              </w:rPr>
            </w:pPr>
            <w:r>
              <w:rPr>
                <w:sz w:val="18"/>
              </w:rPr>
              <w:t xml:space="preserve">Have found few Bugs/Issues in Version control tools – </w:t>
            </w:r>
            <w:proofErr w:type="spellStart"/>
            <w:r>
              <w:rPr>
                <w:sz w:val="18"/>
              </w:rPr>
              <w:t>CollabNet</w:t>
            </w:r>
            <w:proofErr w:type="spellEnd"/>
            <w:r>
              <w:rPr>
                <w:sz w:val="18"/>
              </w:rPr>
              <w:t xml:space="preserve"> Subversion, </w:t>
            </w:r>
            <w:proofErr w:type="spellStart"/>
            <w:r>
              <w:rPr>
                <w:sz w:val="18"/>
              </w:rPr>
              <w:t>CollabNet</w:t>
            </w:r>
            <w:proofErr w:type="spellEnd"/>
            <w:r>
              <w:rPr>
                <w:sz w:val="18"/>
              </w:rPr>
              <w:t xml:space="preserve"> Subversion Edge &amp; GitHub. Vendor have accepted my cases and implemented in production.</w:t>
            </w:r>
          </w:p>
          <w:p w:rsidR="00711938" w:rsidRPr="00641B5E" w:rsidRDefault="00E728B5" w:rsidP="00A6317B">
            <w:pPr>
              <w:pStyle w:val="ListParagraph"/>
              <w:numPr>
                <w:ilvl w:val="0"/>
                <w:numId w:val="12"/>
              </w:numPr>
              <w:rPr>
                <w:sz w:val="18"/>
              </w:rPr>
            </w:pPr>
            <w:r w:rsidRPr="00641B5E">
              <w:rPr>
                <w:sz w:val="18"/>
              </w:rPr>
              <w:t xml:space="preserve">Business Champ Award by “Scope International” for </w:t>
            </w:r>
            <w:r w:rsidR="00C111E4" w:rsidRPr="00641B5E">
              <w:rPr>
                <w:sz w:val="18"/>
              </w:rPr>
              <w:t>1</w:t>
            </w:r>
            <w:r w:rsidR="00C111E4" w:rsidRPr="00641B5E">
              <w:rPr>
                <w:sz w:val="18"/>
                <w:vertAlign w:val="superscript"/>
              </w:rPr>
              <w:t>st</w:t>
            </w:r>
            <w:r w:rsidR="00C111E4" w:rsidRPr="00641B5E">
              <w:rPr>
                <w:sz w:val="18"/>
              </w:rPr>
              <w:t xml:space="preserve"> Q</w:t>
            </w:r>
            <w:r w:rsidR="00711938" w:rsidRPr="00641B5E">
              <w:rPr>
                <w:sz w:val="18"/>
              </w:rPr>
              <w:t>uarter 2008</w:t>
            </w:r>
          </w:p>
          <w:p w:rsidR="00E728B5" w:rsidRPr="00641B5E" w:rsidRDefault="00711938" w:rsidP="00A6317B">
            <w:pPr>
              <w:pStyle w:val="ListParagraph"/>
              <w:numPr>
                <w:ilvl w:val="0"/>
                <w:numId w:val="12"/>
              </w:numPr>
              <w:rPr>
                <w:sz w:val="18"/>
              </w:rPr>
            </w:pPr>
            <w:r w:rsidRPr="00641B5E">
              <w:rPr>
                <w:sz w:val="18"/>
              </w:rPr>
              <w:t xml:space="preserve">Business Champ Award by “Scope International” for </w:t>
            </w:r>
            <w:r w:rsidR="00C111E4" w:rsidRPr="00641B5E">
              <w:rPr>
                <w:sz w:val="18"/>
              </w:rPr>
              <w:t>4</w:t>
            </w:r>
            <w:r w:rsidR="00C111E4" w:rsidRPr="00641B5E">
              <w:rPr>
                <w:sz w:val="18"/>
                <w:vertAlign w:val="superscript"/>
              </w:rPr>
              <w:t>th</w:t>
            </w:r>
            <w:r w:rsidR="0001255A" w:rsidRPr="00641B5E">
              <w:rPr>
                <w:sz w:val="18"/>
              </w:rPr>
              <w:t xml:space="preserve"> Q</w:t>
            </w:r>
            <w:r w:rsidR="00E728B5" w:rsidRPr="00641B5E">
              <w:rPr>
                <w:sz w:val="18"/>
              </w:rPr>
              <w:t>uarter 2009</w:t>
            </w:r>
          </w:p>
          <w:p w:rsidR="00E728B5" w:rsidRPr="00641B5E" w:rsidRDefault="00CA3872" w:rsidP="00A6317B">
            <w:pPr>
              <w:pStyle w:val="ListParagraph"/>
              <w:numPr>
                <w:ilvl w:val="0"/>
                <w:numId w:val="12"/>
              </w:numPr>
              <w:rPr>
                <w:sz w:val="18"/>
              </w:rPr>
            </w:pPr>
            <w:r>
              <w:rPr>
                <w:sz w:val="18"/>
              </w:rPr>
              <w:t>Tech</w:t>
            </w:r>
            <w:r w:rsidR="00655B82">
              <w:rPr>
                <w:sz w:val="18"/>
              </w:rPr>
              <w:t>nology</w:t>
            </w:r>
            <w:r>
              <w:rPr>
                <w:sz w:val="18"/>
              </w:rPr>
              <w:t xml:space="preserve"> </w:t>
            </w:r>
            <w:r w:rsidR="00E728B5" w:rsidRPr="00641B5E">
              <w:rPr>
                <w:sz w:val="18"/>
              </w:rPr>
              <w:t xml:space="preserve">Governance Award by “Scope International” for </w:t>
            </w:r>
            <w:r w:rsidR="00C111E4" w:rsidRPr="00641B5E">
              <w:rPr>
                <w:sz w:val="18"/>
              </w:rPr>
              <w:t>1</w:t>
            </w:r>
            <w:r w:rsidR="00C111E4" w:rsidRPr="00641B5E">
              <w:rPr>
                <w:sz w:val="18"/>
                <w:vertAlign w:val="superscript"/>
              </w:rPr>
              <w:t>st</w:t>
            </w:r>
            <w:r w:rsidR="00C111E4" w:rsidRPr="00641B5E">
              <w:rPr>
                <w:sz w:val="18"/>
              </w:rPr>
              <w:t xml:space="preserve"> Q</w:t>
            </w:r>
            <w:r w:rsidR="00E728B5" w:rsidRPr="00641B5E">
              <w:rPr>
                <w:sz w:val="18"/>
              </w:rPr>
              <w:t>uarter 2010</w:t>
            </w:r>
          </w:p>
          <w:p w:rsidR="00E728B5" w:rsidRPr="00641B5E" w:rsidRDefault="00E728B5" w:rsidP="00A6317B">
            <w:pPr>
              <w:pStyle w:val="ListParagraph"/>
              <w:numPr>
                <w:ilvl w:val="0"/>
                <w:numId w:val="12"/>
              </w:numPr>
              <w:rPr>
                <w:sz w:val="18"/>
              </w:rPr>
            </w:pPr>
            <w:r w:rsidRPr="00641B5E">
              <w:rPr>
                <w:sz w:val="18"/>
              </w:rPr>
              <w:t xml:space="preserve">Values – Champ Award by </w:t>
            </w:r>
            <w:r w:rsidR="00C111E4" w:rsidRPr="00641B5E">
              <w:rPr>
                <w:sz w:val="18"/>
              </w:rPr>
              <w:t>“Scope International” for 2</w:t>
            </w:r>
            <w:r w:rsidR="00C111E4" w:rsidRPr="00641B5E">
              <w:rPr>
                <w:sz w:val="18"/>
                <w:vertAlign w:val="superscript"/>
              </w:rPr>
              <w:t>nd</w:t>
            </w:r>
            <w:r w:rsidR="00C111E4" w:rsidRPr="00641B5E">
              <w:rPr>
                <w:sz w:val="18"/>
              </w:rPr>
              <w:t xml:space="preserve"> Q</w:t>
            </w:r>
            <w:r w:rsidRPr="00641B5E">
              <w:rPr>
                <w:sz w:val="18"/>
              </w:rPr>
              <w:t>uarter 2010</w:t>
            </w:r>
          </w:p>
          <w:p w:rsidR="00E728B5" w:rsidRPr="00641B5E" w:rsidRDefault="00E728B5" w:rsidP="00A6317B">
            <w:pPr>
              <w:pStyle w:val="ListParagraph"/>
              <w:numPr>
                <w:ilvl w:val="0"/>
                <w:numId w:val="12"/>
              </w:numPr>
              <w:rPr>
                <w:sz w:val="18"/>
              </w:rPr>
            </w:pPr>
            <w:r w:rsidRPr="00641B5E">
              <w:rPr>
                <w:sz w:val="18"/>
              </w:rPr>
              <w:t xml:space="preserve">Sustainability Champ Team Award by “Scope International” for </w:t>
            </w:r>
            <w:r w:rsidR="00C111E4" w:rsidRPr="00641B5E">
              <w:rPr>
                <w:sz w:val="18"/>
              </w:rPr>
              <w:t>2</w:t>
            </w:r>
            <w:r w:rsidR="00C111E4" w:rsidRPr="00641B5E">
              <w:rPr>
                <w:sz w:val="18"/>
                <w:vertAlign w:val="superscript"/>
              </w:rPr>
              <w:t>nd</w:t>
            </w:r>
            <w:r w:rsidR="00C111E4" w:rsidRPr="00641B5E">
              <w:rPr>
                <w:sz w:val="18"/>
              </w:rPr>
              <w:t xml:space="preserve"> </w:t>
            </w:r>
            <w:r w:rsidRPr="00641B5E">
              <w:rPr>
                <w:sz w:val="18"/>
              </w:rPr>
              <w:t>Quarter 2010</w:t>
            </w:r>
          </w:p>
          <w:p w:rsidR="00E728B5" w:rsidRPr="00641B5E" w:rsidRDefault="00E728B5" w:rsidP="00A6317B">
            <w:pPr>
              <w:pStyle w:val="ListParagraph"/>
              <w:numPr>
                <w:ilvl w:val="0"/>
                <w:numId w:val="12"/>
              </w:numPr>
              <w:rPr>
                <w:sz w:val="18"/>
              </w:rPr>
            </w:pPr>
            <w:r w:rsidRPr="00641B5E">
              <w:rPr>
                <w:sz w:val="18"/>
              </w:rPr>
              <w:t>Subversion Button A</w:t>
            </w:r>
            <w:r w:rsidR="00555732" w:rsidRPr="00641B5E">
              <w:rPr>
                <w:sz w:val="18"/>
              </w:rPr>
              <w:t>wards by “Brocade Comm.</w:t>
            </w:r>
            <w:r w:rsidRPr="00641B5E">
              <w:rPr>
                <w:sz w:val="18"/>
              </w:rPr>
              <w:t xml:space="preserve"> Systems, </w:t>
            </w:r>
            <w:proofErr w:type="spellStart"/>
            <w:r w:rsidRPr="00641B5E">
              <w:rPr>
                <w:sz w:val="18"/>
              </w:rPr>
              <w:t>Inc</w:t>
            </w:r>
            <w:proofErr w:type="spellEnd"/>
            <w:r w:rsidRPr="00641B5E">
              <w:rPr>
                <w:sz w:val="18"/>
              </w:rPr>
              <w:t xml:space="preserve">” for </w:t>
            </w:r>
            <w:r w:rsidR="00C111E4" w:rsidRPr="00641B5E">
              <w:rPr>
                <w:sz w:val="18"/>
              </w:rPr>
              <w:t>4</w:t>
            </w:r>
            <w:r w:rsidR="00C111E4" w:rsidRPr="00641B5E">
              <w:rPr>
                <w:sz w:val="18"/>
                <w:vertAlign w:val="superscript"/>
              </w:rPr>
              <w:t>th</w:t>
            </w:r>
            <w:r w:rsidR="00C111E4" w:rsidRPr="00641B5E">
              <w:rPr>
                <w:sz w:val="18"/>
              </w:rPr>
              <w:t xml:space="preserve"> </w:t>
            </w:r>
            <w:r w:rsidRPr="00641B5E">
              <w:rPr>
                <w:sz w:val="18"/>
              </w:rPr>
              <w:t>Quarter 2012</w:t>
            </w:r>
          </w:p>
          <w:p w:rsidR="00E728B5" w:rsidRPr="00641B5E" w:rsidRDefault="00E728B5" w:rsidP="00A6317B">
            <w:pPr>
              <w:pStyle w:val="ListParagraph"/>
              <w:numPr>
                <w:ilvl w:val="0"/>
                <w:numId w:val="12"/>
              </w:numPr>
              <w:rPr>
                <w:sz w:val="18"/>
              </w:rPr>
            </w:pPr>
            <w:r w:rsidRPr="00641B5E">
              <w:rPr>
                <w:sz w:val="18"/>
              </w:rPr>
              <w:t xml:space="preserve">Value Creation Award by HCL – Achieved more than a target ($ Value) </w:t>
            </w:r>
            <w:r w:rsidR="00C510FE" w:rsidRPr="00641B5E">
              <w:rPr>
                <w:sz w:val="18"/>
              </w:rPr>
              <w:t>-</w:t>
            </w:r>
            <w:r w:rsidRPr="00641B5E">
              <w:rPr>
                <w:sz w:val="18"/>
              </w:rPr>
              <w:t xml:space="preserve"> 2012</w:t>
            </w:r>
          </w:p>
          <w:p w:rsidR="00E728B5" w:rsidRPr="00641B5E" w:rsidRDefault="00E728B5" w:rsidP="00A6317B">
            <w:pPr>
              <w:pStyle w:val="ListParagraph"/>
              <w:numPr>
                <w:ilvl w:val="0"/>
                <w:numId w:val="12"/>
              </w:numPr>
              <w:rPr>
                <w:sz w:val="18"/>
              </w:rPr>
            </w:pPr>
            <w:r w:rsidRPr="00641B5E">
              <w:rPr>
                <w:sz w:val="18"/>
              </w:rPr>
              <w:t>Spot Award by HCL – Achieved more than</w:t>
            </w:r>
            <w:r w:rsidR="0018505E" w:rsidRPr="00641B5E">
              <w:rPr>
                <w:sz w:val="18"/>
              </w:rPr>
              <w:t xml:space="preserve"> a target ($ Value) -</w:t>
            </w:r>
            <w:r w:rsidRPr="00641B5E">
              <w:rPr>
                <w:sz w:val="18"/>
              </w:rPr>
              <w:t xml:space="preserve"> 2013</w:t>
            </w:r>
          </w:p>
          <w:p w:rsidR="00E728B5" w:rsidRPr="00641B5E" w:rsidRDefault="00E728B5" w:rsidP="00317F5D">
            <w:pPr>
              <w:pStyle w:val="ListParagraph"/>
              <w:numPr>
                <w:ilvl w:val="0"/>
                <w:numId w:val="12"/>
              </w:numPr>
              <w:rPr>
                <w:sz w:val="24"/>
              </w:rPr>
            </w:pPr>
            <w:r w:rsidRPr="00A859EE">
              <w:rPr>
                <w:sz w:val="18"/>
              </w:rPr>
              <w:t>HCL Badminton Tournament 2016 (Runners)</w:t>
            </w:r>
            <w:r w:rsidR="00A859EE" w:rsidRPr="00A859EE">
              <w:rPr>
                <w:sz w:val="18"/>
              </w:rPr>
              <w:t xml:space="preserve"> &amp;</w:t>
            </w:r>
            <w:r w:rsidR="00834418" w:rsidRPr="00A859EE">
              <w:rPr>
                <w:sz w:val="18"/>
              </w:rPr>
              <w:t xml:space="preserve"> 2017 (Winners)</w:t>
            </w:r>
          </w:p>
        </w:tc>
      </w:tr>
    </w:tbl>
    <w:p w:rsidR="00290AAA" w:rsidRPr="00641B5E" w:rsidRDefault="00290AAA" w:rsidP="00801BA3">
      <w:pPr>
        <w:pStyle w:val="NoSpacing"/>
        <w:rPr>
          <w:sz w:val="24"/>
        </w:rPr>
      </w:pPr>
    </w:p>
    <w:sectPr w:rsidR="00290AAA" w:rsidRPr="00641B5E" w:rsidSect="00CA05CF">
      <w:footerReference w:type="default" r:id="rId19"/>
      <w:footerReference w:type="first" r:id="rId20"/>
      <w:pgSz w:w="12240" w:h="15840"/>
      <w:pgMar w:top="720" w:right="720" w:bottom="720" w:left="72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777" w:rsidRDefault="00B87777" w:rsidP="00713050">
      <w:pPr>
        <w:spacing w:line="240" w:lineRule="auto"/>
      </w:pPr>
      <w:r>
        <w:separator/>
      </w:r>
    </w:p>
  </w:endnote>
  <w:endnote w:type="continuationSeparator" w:id="0">
    <w:p w:rsidR="00B87777" w:rsidRDefault="00B8777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stTable7Colorful-Accent1"/>
      <w:tblW w:w="0" w:type="auto"/>
      <w:jc w:val="center"/>
      <w:tblLook w:val="04A0" w:firstRow="1" w:lastRow="0" w:firstColumn="1" w:lastColumn="0" w:noHBand="0" w:noVBand="1"/>
      <w:tblDescription w:val="Footer layout table for contact Information"/>
    </w:tblPr>
    <w:tblGrid>
      <w:gridCol w:w="2277"/>
      <w:gridCol w:w="1679"/>
      <w:gridCol w:w="222"/>
      <w:gridCol w:w="222"/>
    </w:tblGrid>
    <w:tr w:rsidR="00A16635" w:rsidRPr="00153AC1" w:rsidTr="00D24F9D">
      <w:trPr>
        <w:cnfStyle w:val="100000000000" w:firstRow="1" w:lastRow="0" w:firstColumn="0" w:lastColumn="0" w:oddVBand="0" w:evenVBand="0" w:oddHBand="0" w:evenHBand="0" w:firstRowFirstColumn="0" w:firstRowLastColumn="0" w:lastRowFirstColumn="0" w:lastRowLastColumn="0"/>
        <w:trHeight w:val="52"/>
        <w:jc w:val="center"/>
      </w:trPr>
      <w:tc>
        <w:tcPr>
          <w:cnfStyle w:val="001000000100" w:firstRow="0" w:lastRow="0" w:firstColumn="1" w:lastColumn="0" w:oddVBand="0" w:evenVBand="0" w:oddHBand="0" w:evenHBand="0" w:firstRowFirstColumn="1" w:firstRowLastColumn="0" w:lastRowFirstColumn="0" w:lastRowLastColumn="0"/>
          <w:tcW w:w="0" w:type="auto"/>
          <w:shd w:val="clear" w:color="auto" w:fill="auto"/>
        </w:tcPr>
        <w:p w:rsidR="00A16635" w:rsidRPr="00153AC1" w:rsidRDefault="00A16635" w:rsidP="00A16635">
          <w:pPr>
            <w:pStyle w:val="Footer"/>
            <w:rPr>
              <w:sz w:val="18"/>
              <w:szCs w:val="18"/>
            </w:rPr>
          </w:pPr>
          <w:r w:rsidRPr="00153AC1">
            <w:rPr>
              <w:noProof/>
              <w:sz w:val="18"/>
              <w:szCs w:val="18"/>
              <w:lang w:val="en-IN" w:eastAsia="en-IN"/>
            </w:rPr>
            <mc:AlternateContent>
              <mc:Choice Requires="wpg">
                <w:drawing>
                  <wp:inline distT="0" distB="0" distL="0" distR="0" wp14:anchorId="17F1897C" wp14:editId="283428E0">
                    <wp:extent cx="329184" cy="329184"/>
                    <wp:effectExtent l="0" t="0" r="0" b="0"/>
                    <wp:docPr id="1"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3" name="Oval 2"/>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 name="Group 3"/>
                            <wpg:cNvGrpSpPr/>
                            <wpg:grpSpPr>
                              <a:xfrm>
                                <a:off x="163954" y="245845"/>
                                <a:ext cx="406667" cy="242889"/>
                                <a:chOff x="163954" y="245844"/>
                                <a:chExt cx="727861" cy="434726"/>
                              </a:xfrm>
                            </wpg:grpSpPr>
                            <wps:wsp>
                              <wps:cNvPr id="7" name="Freeform 7"/>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2605076"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wgKAgAABA5AAAOAAAAZHJzL2Uyb0RvYy54bWzsW1lv3DYQfi/Q/0DosUCzq2N1LLIODOdo&#10;ACMJGrdJHmUttStUK6qS7LX76zscilrSe5B20rQo5AevjhkOOcdHzpB6/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">
                    <o:lock v:ext="edit" aspectratio="t"/>
                    <v:oval id="Oval 2"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" fillcolor="#4a66ac [3204]" stroked="f" strokeweight="1.25pt"/>
                    <v:group id="Group 3"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7"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" path="m287158,209029l392549,138910r107960,70119l785097,,,,287158,209029xe" fillcolor="black [3213]" stroked="f" strokeweight="1.25pt">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" path="m,243343l179100,,372486,243343,,243343xe" fillcolor="black [3213]" stroked="f" strokeweight="1.25pt">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" path="m,243343l179100,,372486,243343,,243343xe" fillcolor="black [3213]" stroked="f" strokeweight="1.25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4"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" fillcolor="black [3213]" stroked="f" strokeweight="1.25pt"/>
                    </v:group>
                    <w10:anchorlock/>
                  </v:group>
                </w:pict>
              </mc:Fallback>
            </mc:AlternateContent>
          </w:r>
        </w:p>
      </w:tc>
      <w:tc>
        <w:tcPr>
          <w:tcW w:w="0" w:type="auto"/>
          <w:shd w:val="clear" w:color="auto" w:fill="auto"/>
        </w:tcPr>
        <w:p w:rsidR="00A16635" w:rsidRPr="00153AC1" w:rsidRDefault="00A16635" w:rsidP="00A16635">
          <w:pPr>
            <w:pStyle w:val="Footer"/>
            <w:cnfStyle w:val="100000000000" w:firstRow="1" w:lastRow="0" w:firstColumn="0" w:lastColumn="0" w:oddVBand="0" w:evenVBand="0" w:oddHBand="0" w:evenHBand="0" w:firstRowFirstColumn="0" w:firstRowLastColumn="0" w:lastRowFirstColumn="0" w:lastRowLastColumn="0"/>
            <w:rPr>
              <w:sz w:val="18"/>
              <w:szCs w:val="18"/>
            </w:rPr>
          </w:pPr>
          <w:r w:rsidRPr="00153AC1">
            <w:rPr>
              <w:noProof/>
              <w:sz w:val="18"/>
              <w:szCs w:val="18"/>
              <w:lang w:val="en-IN" w:eastAsia="en-IN"/>
            </w:rPr>
            <mc:AlternateContent>
              <mc:Choice Requires="wpg">
                <w:drawing>
                  <wp:inline distT="0" distB="0" distL="0" distR="0" wp14:anchorId="7410D025" wp14:editId="440E132D">
                    <wp:extent cx="329184" cy="329184"/>
                    <wp:effectExtent l="0" t="0" r="13970" b="13970"/>
                    <wp:docPr id="25"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26"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4"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F521C1"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9KMB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4a66ac [3204]" strokecolor="#4a66ac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0" w:type="auto"/>
          <w:shd w:val="clear" w:color="auto" w:fill="auto"/>
        </w:tcPr>
        <w:p w:rsidR="00A16635" w:rsidRPr="00153AC1" w:rsidRDefault="00A16635" w:rsidP="00A16635">
          <w:pPr>
            <w:pStyle w:val="Footer"/>
            <w:cnfStyle w:val="100000000000" w:firstRow="1" w:lastRow="0" w:firstColumn="0" w:lastColumn="0" w:oddVBand="0" w:evenVBand="0" w:oddHBand="0" w:evenHBand="0" w:firstRowFirstColumn="0" w:firstRowLastColumn="0" w:lastRowFirstColumn="0" w:lastRowLastColumn="0"/>
            <w:rPr>
              <w:sz w:val="18"/>
              <w:szCs w:val="18"/>
            </w:rPr>
          </w:pPr>
        </w:p>
      </w:tc>
      <w:tc>
        <w:tcPr>
          <w:tcW w:w="0" w:type="auto"/>
          <w:shd w:val="clear" w:color="auto" w:fill="auto"/>
        </w:tcPr>
        <w:p w:rsidR="00A16635" w:rsidRPr="00153AC1" w:rsidRDefault="00A16635" w:rsidP="00A16635">
          <w:pPr>
            <w:pStyle w:val="Footer"/>
            <w:cnfStyle w:val="100000000000" w:firstRow="1" w:lastRow="0" w:firstColumn="0" w:lastColumn="0" w:oddVBand="0" w:evenVBand="0" w:oddHBand="0" w:evenHBand="0" w:firstRowFirstColumn="0" w:firstRowLastColumn="0" w:lastRowFirstColumn="0" w:lastRowLastColumn="0"/>
            <w:rPr>
              <w:sz w:val="18"/>
              <w:szCs w:val="18"/>
            </w:rPr>
          </w:pPr>
        </w:p>
      </w:tc>
    </w:tr>
    <w:tr w:rsidR="00A16635" w:rsidRPr="00153AC1" w:rsidTr="00D24F9D">
      <w:trPr>
        <w:cnfStyle w:val="000000100000" w:firstRow="0" w:lastRow="0" w:firstColumn="0" w:lastColumn="0" w:oddVBand="0" w:evenVBand="0" w:oddHBand="1" w:evenHBand="0" w:firstRowFirstColumn="0" w:firstRowLastColumn="0" w:lastRowFirstColumn="0" w:lastRowLastColumn="0"/>
        <w:trHeight w:val="79"/>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A16635" w:rsidRPr="00153AC1" w:rsidRDefault="00B87777" w:rsidP="00A16635">
          <w:pPr>
            <w:pStyle w:val="Footer"/>
            <w:jc w:val="left"/>
            <w:rPr>
              <w:sz w:val="18"/>
              <w:szCs w:val="18"/>
            </w:rPr>
          </w:pPr>
          <w:sdt>
            <w:sdtPr>
              <w:rPr>
                <w:sz w:val="18"/>
                <w:szCs w:val="18"/>
              </w:rPr>
              <w:alias w:val="Enter email:"/>
              <w:tag w:val="Enter email:"/>
              <w:id w:val="-204258722"/>
              <w:placeholder>
                <w:docPart w:val="24634A17F4284EB09A65F8DECF87DF80"/>
              </w:placeholder>
              <w:dataBinding w:prefixMappings="xmlns:ns0='http://schemas.microsoft.com/office/2006/coverPageProps' " w:xpath="/ns0:CoverPageProperties[1]/ns0:CompanyEmail[1]" w:storeItemID="{55AF091B-3C7A-41E3-B477-F2FDAA23CFDA}"/>
              <w15:appearance w15:val="hidden"/>
              <w:text w:multiLine="1"/>
            </w:sdtPr>
            <w:sdtEndPr/>
            <w:sdtContent>
              <w:r w:rsidR="00A16635" w:rsidRPr="00153AC1">
                <w:rPr>
                  <w:sz w:val="18"/>
                  <w:szCs w:val="18"/>
                </w:rPr>
                <w:t>mail4senthilc@yahoo.com</w:t>
              </w:r>
            </w:sdtContent>
          </w:sdt>
        </w:p>
      </w:tc>
      <w:tc>
        <w:tcPr>
          <w:tcW w:w="0" w:type="auto"/>
          <w:shd w:val="clear" w:color="auto" w:fill="auto"/>
        </w:tcPr>
        <w:sdt>
          <w:sdtPr>
            <w:rPr>
              <w:sz w:val="18"/>
              <w:szCs w:val="18"/>
            </w:rPr>
            <w:alias w:val="Enter twitter handle:"/>
            <w:tag w:val="Enter twitter handle:"/>
            <w:id w:val="1498998614"/>
            <w:placeholder>
              <w:docPart w:val="75644B796CBC41DA838F8E55660FCC45"/>
            </w:placeholder>
            <w:dataBinding w:prefixMappings="xmlns:ns0='http://schemas.microsoft.com/office/2006/coverPageProps' " w:xpath="/ns0:CoverPageProperties[1]/ns0:CompanyAddress[1]" w:storeItemID="{55AF091B-3C7A-41E3-B477-F2FDAA23CFDA}"/>
            <w15:appearance w15:val="hidden"/>
            <w:text w:multiLine="1"/>
          </w:sdtPr>
          <w:sdtEndPr/>
          <w:sdtContent>
            <w:p w:rsidR="00A16635" w:rsidRPr="00153AC1" w:rsidRDefault="00A16635" w:rsidP="00A16635">
              <w:pPr>
                <w:pStyle w:val="Footer"/>
                <w:cnfStyle w:val="000000100000" w:firstRow="0" w:lastRow="0" w:firstColumn="0" w:lastColumn="0" w:oddVBand="0" w:evenVBand="0" w:oddHBand="1" w:evenHBand="0" w:firstRowFirstColumn="0" w:firstRowLastColumn="0" w:lastRowFirstColumn="0" w:lastRowLastColumn="0"/>
                <w:rPr>
                  <w:sz w:val="18"/>
                  <w:szCs w:val="18"/>
                </w:rPr>
              </w:pPr>
              <w:r w:rsidRPr="00153AC1">
                <w:rPr>
                  <w:sz w:val="18"/>
                  <w:szCs w:val="18"/>
                </w:rPr>
                <w:t>+91 98401 66418</w:t>
              </w:r>
            </w:p>
          </w:sdtContent>
        </w:sdt>
      </w:tc>
      <w:tc>
        <w:tcPr>
          <w:tcW w:w="0" w:type="auto"/>
          <w:shd w:val="clear" w:color="auto" w:fill="auto"/>
        </w:tcPr>
        <w:p w:rsidR="00A16635" w:rsidRPr="00153AC1" w:rsidRDefault="00A16635" w:rsidP="00A16635">
          <w:pPr>
            <w:pStyle w:val="Foo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auto"/>
        </w:tcPr>
        <w:p w:rsidR="00A16635" w:rsidRPr="00153AC1" w:rsidRDefault="00A16635" w:rsidP="00A16635">
          <w:pPr>
            <w:pStyle w:val="Footer"/>
            <w:jc w:val="left"/>
            <w:cnfStyle w:val="000000100000" w:firstRow="0" w:lastRow="0" w:firstColumn="0" w:lastColumn="0" w:oddVBand="0" w:evenVBand="0" w:oddHBand="1" w:evenHBand="0" w:firstRowFirstColumn="0" w:firstRowLastColumn="0" w:lastRowFirstColumn="0" w:lastRowLastColumn="0"/>
            <w:rPr>
              <w:sz w:val="18"/>
              <w:szCs w:val="18"/>
            </w:rPr>
          </w:pPr>
        </w:p>
      </w:tc>
    </w:tr>
  </w:tbl>
  <w:p w:rsidR="00C2098A" w:rsidRDefault="00C2098A" w:rsidP="00217980">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stTable7Colorful-Accent1"/>
      <w:tblW w:w="0" w:type="auto"/>
      <w:jc w:val="center"/>
      <w:tblLook w:val="04A0" w:firstRow="1" w:lastRow="0" w:firstColumn="1" w:lastColumn="0" w:noHBand="0" w:noVBand="1"/>
      <w:tblDescription w:val="Footer layout table for contact Information"/>
    </w:tblPr>
    <w:tblGrid>
      <w:gridCol w:w="2277"/>
      <w:gridCol w:w="1679"/>
      <w:gridCol w:w="222"/>
      <w:gridCol w:w="222"/>
    </w:tblGrid>
    <w:tr w:rsidR="00712D66" w:rsidRPr="00153AC1" w:rsidTr="00D710D5">
      <w:trPr>
        <w:cnfStyle w:val="100000000000" w:firstRow="1" w:lastRow="0" w:firstColumn="0" w:lastColumn="0" w:oddVBand="0" w:evenVBand="0" w:oddHBand="0" w:evenHBand="0" w:firstRowFirstColumn="0" w:firstRowLastColumn="0" w:lastRowFirstColumn="0" w:lastRowLastColumn="0"/>
        <w:trHeight w:val="52"/>
        <w:jc w:val="center"/>
      </w:trPr>
      <w:tc>
        <w:tcPr>
          <w:cnfStyle w:val="001000000100" w:firstRow="0" w:lastRow="0" w:firstColumn="1" w:lastColumn="0" w:oddVBand="0" w:evenVBand="0" w:oddHBand="0" w:evenHBand="0" w:firstRowFirstColumn="1" w:firstRowLastColumn="0" w:lastRowFirstColumn="0" w:lastRowLastColumn="0"/>
          <w:tcW w:w="0" w:type="auto"/>
          <w:shd w:val="clear" w:color="auto" w:fill="auto"/>
        </w:tcPr>
        <w:p w:rsidR="00217980" w:rsidRPr="00153AC1" w:rsidRDefault="00217980" w:rsidP="00217980">
          <w:pPr>
            <w:pStyle w:val="Footer"/>
            <w:rPr>
              <w:sz w:val="18"/>
              <w:szCs w:val="18"/>
            </w:rPr>
          </w:pPr>
          <w:r w:rsidRPr="00153AC1">
            <w:rPr>
              <w:noProof/>
              <w:sz w:val="18"/>
              <w:szCs w:val="18"/>
              <w:lang w:val="en-IN" w:eastAsia="en-I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65D639C"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" fillcolor="#4a66ac [3204]" stroked="f" strokeweight="1.25pt"/>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" path="m287158,209029l392549,138910r107960,70119l785097,,,,287158,209029xe" fillcolor="black [3213]" stroked="f" strokeweight="1.25pt">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" path="m,243343l179100,,372486,243343,,243343xe" fillcolor="black [3213]" stroked="f" strokeweight="1.25pt">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" path="m,243343l179100,,372486,243343,,243343xe" fillcolor="black [3213]" stroked="f" strokeweight="1.25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" fillcolor="black [3213]" stroked="f" strokeweight="1.25pt"/>
                    </v:group>
                    <w10:anchorlock/>
                  </v:group>
                </w:pict>
              </mc:Fallback>
            </mc:AlternateContent>
          </w:r>
        </w:p>
      </w:tc>
      <w:tc>
        <w:tcPr>
          <w:tcW w:w="0" w:type="auto"/>
          <w:shd w:val="clear" w:color="auto" w:fill="auto"/>
        </w:tcPr>
        <w:p w:rsidR="00217980" w:rsidRPr="00153AC1" w:rsidRDefault="00AE6243" w:rsidP="00217980">
          <w:pPr>
            <w:pStyle w:val="Footer"/>
            <w:cnfStyle w:val="100000000000" w:firstRow="1" w:lastRow="0" w:firstColumn="0" w:lastColumn="0" w:oddVBand="0" w:evenVBand="0" w:oddHBand="0" w:evenHBand="0" w:firstRowFirstColumn="0" w:firstRowLastColumn="0" w:lastRowFirstColumn="0" w:lastRowLastColumn="0"/>
            <w:rPr>
              <w:sz w:val="18"/>
              <w:szCs w:val="18"/>
            </w:rPr>
          </w:pPr>
          <w:r w:rsidRPr="00153AC1">
            <w:rPr>
              <w:noProof/>
              <w:sz w:val="18"/>
              <w:szCs w:val="18"/>
              <w:lang w:val="en-IN" w:eastAsia="en-IN"/>
            </w:rPr>
            <mc:AlternateContent>
              <mc:Choice Requires="wpg">
                <w:drawing>
                  <wp:inline distT="0" distB="0" distL="0" distR="0" wp14:anchorId="3FB87236" wp14:editId="22026905">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AB30E75"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4a66ac [3204]" strokecolor="#4a66ac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0" w:type="auto"/>
          <w:shd w:val="clear" w:color="auto" w:fill="auto"/>
        </w:tcPr>
        <w:p w:rsidR="00217980" w:rsidRPr="00153AC1" w:rsidRDefault="00217980" w:rsidP="00217980">
          <w:pPr>
            <w:pStyle w:val="Footer"/>
            <w:cnfStyle w:val="100000000000" w:firstRow="1" w:lastRow="0" w:firstColumn="0" w:lastColumn="0" w:oddVBand="0" w:evenVBand="0" w:oddHBand="0" w:evenHBand="0" w:firstRowFirstColumn="0" w:firstRowLastColumn="0" w:lastRowFirstColumn="0" w:lastRowLastColumn="0"/>
            <w:rPr>
              <w:sz w:val="18"/>
              <w:szCs w:val="18"/>
            </w:rPr>
          </w:pPr>
        </w:p>
      </w:tc>
      <w:tc>
        <w:tcPr>
          <w:tcW w:w="0" w:type="auto"/>
          <w:shd w:val="clear" w:color="auto" w:fill="auto"/>
        </w:tcPr>
        <w:p w:rsidR="00217980" w:rsidRPr="00153AC1" w:rsidRDefault="00217980" w:rsidP="00217980">
          <w:pPr>
            <w:pStyle w:val="Footer"/>
            <w:cnfStyle w:val="100000000000" w:firstRow="1" w:lastRow="0" w:firstColumn="0" w:lastColumn="0" w:oddVBand="0" w:evenVBand="0" w:oddHBand="0" w:evenHBand="0" w:firstRowFirstColumn="0" w:firstRowLastColumn="0" w:lastRowFirstColumn="0" w:lastRowLastColumn="0"/>
            <w:rPr>
              <w:sz w:val="18"/>
              <w:szCs w:val="18"/>
            </w:rPr>
          </w:pPr>
        </w:p>
      </w:tc>
    </w:tr>
    <w:tr w:rsidR="00712D66" w:rsidRPr="00153AC1" w:rsidTr="00D710D5">
      <w:trPr>
        <w:cnfStyle w:val="000000100000" w:firstRow="0" w:lastRow="0" w:firstColumn="0" w:lastColumn="0" w:oddVBand="0" w:evenVBand="0" w:oddHBand="1" w:evenHBand="0" w:firstRowFirstColumn="0" w:firstRowLastColumn="0" w:lastRowFirstColumn="0" w:lastRowLastColumn="0"/>
        <w:trHeight w:val="79"/>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811117" w:rsidRPr="00153AC1" w:rsidRDefault="00B87777" w:rsidP="00D710D5">
          <w:pPr>
            <w:pStyle w:val="Footer"/>
            <w:jc w:val="left"/>
            <w:rPr>
              <w:sz w:val="18"/>
              <w:szCs w:val="18"/>
            </w:rPr>
          </w:pPr>
          <w:sdt>
            <w:sdtPr>
              <w:rPr>
                <w:sz w:val="18"/>
                <w:szCs w:val="18"/>
              </w:rPr>
              <w:alias w:val="Enter email:"/>
              <w:tag w:val="Enter email:"/>
              <w:id w:val="-1689822732"/>
              <w:placeholder>
                <w:docPart w:val="0F1055A39DC64E00BA475AF556CC7561"/>
              </w:placeholder>
              <w:dataBinding w:prefixMappings="xmlns:ns0='http://schemas.microsoft.com/office/2006/coverPageProps' " w:xpath="/ns0:CoverPageProperties[1]/ns0:CompanyEmail[1]" w:storeItemID="{55AF091B-3C7A-41E3-B477-F2FDAA23CFDA}"/>
              <w15:appearance w15:val="hidden"/>
              <w:text w:multiLine="1"/>
            </w:sdtPr>
            <w:sdtEndPr/>
            <w:sdtContent>
              <w:r w:rsidR="0062537C" w:rsidRPr="00153AC1">
                <w:rPr>
                  <w:sz w:val="18"/>
                  <w:szCs w:val="18"/>
                </w:rPr>
                <w:t>mail4senthilc@yahoo.com</w:t>
              </w:r>
            </w:sdtContent>
          </w:sdt>
        </w:p>
      </w:tc>
      <w:tc>
        <w:tcPr>
          <w:tcW w:w="0" w:type="auto"/>
          <w:shd w:val="clear" w:color="auto" w:fill="auto"/>
        </w:tcPr>
        <w:sdt>
          <w:sdtPr>
            <w:rPr>
              <w:sz w:val="18"/>
              <w:szCs w:val="18"/>
            </w:rPr>
            <w:alias w:val="Enter twitter handle:"/>
            <w:tag w:val="Enter twitter handle:"/>
            <w:id w:val="1081720897"/>
            <w:placeholder>
              <w:docPart w:val="535FF966EACA47ACAC9A642190751F16"/>
            </w:placeholde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153AC1" w:rsidRDefault="00AE6243" w:rsidP="00AE6243">
              <w:pPr>
                <w:pStyle w:val="Footer"/>
                <w:cnfStyle w:val="000000100000" w:firstRow="0" w:lastRow="0" w:firstColumn="0" w:lastColumn="0" w:oddVBand="0" w:evenVBand="0" w:oddHBand="1" w:evenHBand="0" w:firstRowFirstColumn="0" w:firstRowLastColumn="0" w:lastRowFirstColumn="0" w:lastRowLastColumn="0"/>
                <w:rPr>
                  <w:sz w:val="18"/>
                  <w:szCs w:val="18"/>
                </w:rPr>
              </w:pPr>
              <w:r w:rsidRPr="00153AC1">
                <w:rPr>
                  <w:sz w:val="18"/>
                  <w:szCs w:val="18"/>
                </w:rPr>
                <w:t>+91 98401 66418</w:t>
              </w:r>
            </w:p>
          </w:sdtContent>
        </w:sdt>
      </w:tc>
      <w:tc>
        <w:tcPr>
          <w:tcW w:w="0" w:type="auto"/>
          <w:shd w:val="clear" w:color="auto" w:fill="auto"/>
        </w:tcPr>
        <w:p w:rsidR="00811117" w:rsidRPr="00153AC1" w:rsidRDefault="00811117" w:rsidP="00AE6243">
          <w:pPr>
            <w:pStyle w:val="Foo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shd w:val="clear" w:color="auto" w:fill="auto"/>
        </w:tcPr>
        <w:p w:rsidR="00811117" w:rsidRPr="00153AC1" w:rsidRDefault="00811117" w:rsidP="00AE6243">
          <w:pPr>
            <w:pStyle w:val="Footer"/>
            <w:jc w:val="left"/>
            <w:cnfStyle w:val="000000100000" w:firstRow="0" w:lastRow="0" w:firstColumn="0" w:lastColumn="0" w:oddVBand="0" w:evenVBand="0" w:oddHBand="1" w:evenHBand="0" w:firstRowFirstColumn="0" w:firstRowLastColumn="0" w:lastRowFirstColumn="0" w:lastRowLastColumn="0"/>
            <w:rPr>
              <w:sz w:val="18"/>
              <w:szCs w:val="18"/>
            </w:rPr>
          </w:pPr>
        </w:p>
      </w:tc>
    </w:tr>
  </w:tbl>
  <w:p w:rsidR="00217980" w:rsidRPr="00153AC1" w:rsidRDefault="00217980">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777" w:rsidRDefault="00B87777" w:rsidP="00713050">
      <w:pPr>
        <w:spacing w:line="240" w:lineRule="auto"/>
      </w:pPr>
      <w:r>
        <w:separator/>
      </w:r>
    </w:p>
  </w:footnote>
  <w:footnote w:type="continuationSeparator" w:id="0">
    <w:p w:rsidR="00B87777" w:rsidRDefault="00B87777"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A2175"/>
    <w:multiLevelType w:val="hybridMultilevel"/>
    <w:tmpl w:val="74464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BB84319"/>
    <w:multiLevelType w:val="hybridMultilevel"/>
    <w:tmpl w:val="C9182988"/>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EA5B59"/>
    <w:multiLevelType w:val="hybridMultilevel"/>
    <w:tmpl w:val="49D607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32669"/>
    <w:multiLevelType w:val="hybridMultilevel"/>
    <w:tmpl w:val="3DD44010"/>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5CC02EF"/>
    <w:multiLevelType w:val="hybridMultilevel"/>
    <w:tmpl w:val="7D382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00041E"/>
    <w:multiLevelType w:val="hybridMultilevel"/>
    <w:tmpl w:val="57BAF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FF1C7E"/>
    <w:multiLevelType w:val="hybridMultilevel"/>
    <w:tmpl w:val="79AE7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C91E29"/>
    <w:multiLevelType w:val="hybridMultilevel"/>
    <w:tmpl w:val="918E6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2527E6"/>
    <w:multiLevelType w:val="hybridMultilevel"/>
    <w:tmpl w:val="C7467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395495"/>
    <w:multiLevelType w:val="hybridMultilevel"/>
    <w:tmpl w:val="1C122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BA0FD9"/>
    <w:multiLevelType w:val="hybridMultilevel"/>
    <w:tmpl w:val="D1D2E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A13AA8"/>
    <w:multiLevelType w:val="hybridMultilevel"/>
    <w:tmpl w:val="0FD81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1C5D00"/>
    <w:multiLevelType w:val="hybridMultilevel"/>
    <w:tmpl w:val="42B8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22"/>
  </w:num>
  <w:num w:numId="14">
    <w:abstractNumId w:val="12"/>
  </w:num>
  <w:num w:numId="15">
    <w:abstractNumId w:val="11"/>
  </w:num>
  <w:num w:numId="16">
    <w:abstractNumId w:val="14"/>
  </w:num>
  <w:num w:numId="17">
    <w:abstractNumId w:val="10"/>
  </w:num>
  <w:num w:numId="18">
    <w:abstractNumId w:val="21"/>
  </w:num>
  <w:num w:numId="19">
    <w:abstractNumId w:val="15"/>
  </w:num>
  <w:num w:numId="20">
    <w:abstractNumId w:val="17"/>
  </w:num>
  <w:num w:numId="21">
    <w:abstractNumId w:val="16"/>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E9D"/>
    <w:rsid w:val="00002787"/>
    <w:rsid w:val="00005098"/>
    <w:rsid w:val="0000713F"/>
    <w:rsid w:val="0001255A"/>
    <w:rsid w:val="00013275"/>
    <w:rsid w:val="00020A3C"/>
    <w:rsid w:val="0002694C"/>
    <w:rsid w:val="00032852"/>
    <w:rsid w:val="000352E1"/>
    <w:rsid w:val="00035D5E"/>
    <w:rsid w:val="000403D0"/>
    <w:rsid w:val="000409D8"/>
    <w:rsid w:val="000415FE"/>
    <w:rsid w:val="00044B28"/>
    <w:rsid w:val="000466D0"/>
    <w:rsid w:val="000475FB"/>
    <w:rsid w:val="00051285"/>
    <w:rsid w:val="000515FF"/>
    <w:rsid w:val="00051F71"/>
    <w:rsid w:val="0005244D"/>
    <w:rsid w:val="00053860"/>
    <w:rsid w:val="00054183"/>
    <w:rsid w:val="00055EE4"/>
    <w:rsid w:val="000608ED"/>
    <w:rsid w:val="00070D96"/>
    <w:rsid w:val="00072F71"/>
    <w:rsid w:val="00080926"/>
    <w:rsid w:val="0008373C"/>
    <w:rsid w:val="00083F12"/>
    <w:rsid w:val="0008528F"/>
    <w:rsid w:val="00091382"/>
    <w:rsid w:val="000A07DA"/>
    <w:rsid w:val="000A2BFA"/>
    <w:rsid w:val="000A472F"/>
    <w:rsid w:val="000A6501"/>
    <w:rsid w:val="000B00A7"/>
    <w:rsid w:val="000B0619"/>
    <w:rsid w:val="000B6097"/>
    <w:rsid w:val="000B61CA"/>
    <w:rsid w:val="000B64FC"/>
    <w:rsid w:val="000C148D"/>
    <w:rsid w:val="000C326F"/>
    <w:rsid w:val="000C740B"/>
    <w:rsid w:val="000D3439"/>
    <w:rsid w:val="000D4D25"/>
    <w:rsid w:val="000E0F9D"/>
    <w:rsid w:val="000E1EAF"/>
    <w:rsid w:val="000E6F38"/>
    <w:rsid w:val="000E7B09"/>
    <w:rsid w:val="000F1E73"/>
    <w:rsid w:val="000F2A49"/>
    <w:rsid w:val="000F4268"/>
    <w:rsid w:val="000F42E0"/>
    <w:rsid w:val="000F66A0"/>
    <w:rsid w:val="000F75CA"/>
    <w:rsid w:val="000F7610"/>
    <w:rsid w:val="0010038D"/>
    <w:rsid w:val="001015D3"/>
    <w:rsid w:val="001035F7"/>
    <w:rsid w:val="00105113"/>
    <w:rsid w:val="001055C5"/>
    <w:rsid w:val="0011132B"/>
    <w:rsid w:val="00113A83"/>
    <w:rsid w:val="00114ED0"/>
    <w:rsid w:val="00114ED7"/>
    <w:rsid w:val="00116BAE"/>
    <w:rsid w:val="001208FE"/>
    <w:rsid w:val="0012755C"/>
    <w:rsid w:val="00130CB8"/>
    <w:rsid w:val="00133364"/>
    <w:rsid w:val="00134529"/>
    <w:rsid w:val="00140472"/>
    <w:rsid w:val="00140B0E"/>
    <w:rsid w:val="00141F50"/>
    <w:rsid w:val="001435D1"/>
    <w:rsid w:val="001448F0"/>
    <w:rsid w:val="00150211"/>
    <w:rsid w:val="00151AFC"/>
    <w:rsid w:val="00153A06"/>
    <w:rsid w:val="00153AC1"/>
    <w:rsid w:val="001554B7"/>
    <w:rsid w:val="00165BF8"/>
    <w:rsid w:val="00165F86"/>
    <w:rsid w:val="00167702"/>
    <w:rsid w:val="001677B7"/>
    <w:rsid w:val="00170817"/>
    <w:rsid w:val="00172EF5"/>
    <w:rsid w:val="001778CF"/>
    <w:rsid w:val="00180930"/>
    <w:rsid w:val="00180F40"/>
    <w:rsid w:val="00180FD4"/>
    <w:rsid w:val="0018381A"/>
    <w:rsid w:val="00184ACC"/>
    <w:rsid w:val="0018505E"/>
    <w:rsid w:val="001877F8"/>
    <w:rsid w:val="0019050D"/>
    <w:rsid w:val="00190D17"/>
    <w:rsid w:val="00191612"/>
    <w:rsid w:val="0019223A"/>
    <w:rsid w:val="001A0ECA"/>
    <w:rsid w:val="001A15E6"/>
    <w:rsid w:val="001A5CA9"/>
    <w:rsid w:val="001B21A7"/>
    <w:rsid w:val="001B2AC1"/>
    <w:rsid w:val="001B3B35"/>
    <w:rsid w:val="001B3C3B"/>
    <w:rsid w:val="001B403A"/>
    <w:rsid w:val="001C1DF5"/>
    <w:rsid w:val="001C2B41"/>
    <w:rsid w:val="001C415B"/>
    <w:rsid w:val="001D1E88"/>
    <w:rsid w:val="001D5658"/>
    <w:rsid w:val="001D733E"/>
    <w:rsid w:val="001D7B32"/>
    <w:rsid w:val="001E2933"/>
    <w:rsid w:val="001E3D65"/>
    <w:rsid w:val="001E6BE3"/>
    <w:rsid w:val="001E6E84"/>
    <w:rsid w:val="001F4583"/>
    <w:rsid w:val="001F51C5"/>
    <w:rsid w:val="001F551B"/>
    <w:rsid w:val="001F6663"/>
    <w:rsid w:val="00200E41"/>
    <w:rsid w:val="00204B78"/>
    <w:rsid w:val="002113A4"/>
    <w:rsid w:val="00211F4D"/>
    <w:rsid w:val="002156CA"/>
    <w:rsid w:val="00216EEB"/>
    <w:rsid w:val="00217980"/>
    <w:rsid w:val="00221675"/>
    <w:rsid w:val="002218F4"/>
    <w:rsid w:val="002326A8"/>
    <w:rsid w:val="00233469"/>
    <w:rsid w:val="00234ADA"/>
    <w:rsid w:val="00241F04"/>
    <w:rsid w:val="0024285F"/>
    <w:rsid w:val="00242A14"/>
    <w:rsid w:val="0024542A"/>
    <w:rsid w:val="0024594B"/>
    <w:rsid w:val="00247EB1"/>
    <w:rsid w:val="002537C4"/>
    <w:rsid w:val="002551FD"/>
    <w:rsid w:val="0026173A"/>
    <w:rsid w:val="00262E51"/>
    <w:rsid w:val="00271437"/>
    <w:rsid w:val="00271662"/>
    <w:rsid w:val="0027404F"/>
    <w:rsid w:val="0028164C"/>
    <w:rsid w:val="002842D6"/>
    <w:rsid w:val="00287B30"/>
    <w:rsid w:val="00290AAA"/>
    <w:rsid w:val="00293B83"/>
    <w:rsid w:val="002945B1"/>
    <w:rsid w:val="002950D9"/>
    <w:rsid w:val="002974BB"/>
    <w:rsid w:val="002A09ED"/>
    <w:rsid w:val="002A146E"/>
    <w:rsid w:val="002A24B5"/>
    <w:rsid w:val="002A49E1"/>
    <w:rsid w:val="002A5440"/>
    <w:rsid w:val="002B091C"/>
    <w:rsid w:val="002B72C9"/>
    <w:rsid w:val="002B74F3"/>
    <w:rsid w:val="002B7DA7"/>
    <w:rsid w:val="002C2CDD"/>
    <w:rsid w:val="002C38AA"/>
    <w:rsid w:val="002C4ECA"/>
    <w:rsid w:val="002C57EF"/>
    <w:rsid w:val="002D032F"/>
    <w:rsid w:val="002D057C"/>
    <w:rsid w:val="002D45C6"/>
    <w:rsid w:val="002D4EE8"/>
    <w:rsid w:val="002E0311"/>
    <w:rsid w:val="002F03FA"/>
    <w:rsid w:val="002F2C17"/>
    <w:rsid w:val="002F3403"/>
    <w:rsid w:val="00303ACA"/>
    <w:rsid w:val="00310E49"/>
    <w:rsid w:val="00310F8D"/>
    <w:rsid w:val="003135C6"/>
    <w:rsid w:val="00313E86"/>
    <w:rsid w:val="00317F5D"/>
    <w:rsid w:val="00323602"/>
    <w:rsid w:val="003250CA"/>
    <w:rsid w:val="0033142C"/>
    <w:rsid w:val="003323D7"/>
    <w:rsid w:val="00333AFC"/>
    <w:rsid w:val="00333CD3"/>
    <w:rsid w:val="00335EED"/>
    <w:rsid w:val="00336214"/>
    <w:rsid w:val="00340365"/>
    <w:rsid w:val="00342B64"/>
    <w:rsid w:val="00342B79"/>
    <w:rsid w:val="00343905"/>
    <w:rsid w:val="00344273"/>
    <w:rsid w:val="003524E9"/>
    <w:rsid w:val="00356556"/>
    <w:rsid w:val="00360328"/>
    <w:rsid w:val="00360490"/>
    <w:rsid w:val="003636C7"/>
    <w:rsid w:val="00364079"/>
    <w:rsid w:val="00365606"/>
    <w:rsid w:val="003672DE"/>
    <w:rsid w:val="00374C5A"/>
    <w:rsid w:val="00376231"/>
    <w:rsid w:val="003765B9"/>
    <w:rsid w:val="0038044E"/>
    <w:rsid w:val="00383494"/>
    <w:rsid w:val="00383D17"/>
    <w:rsid w:val="0038408B"/>
    <w:rsid w:val="00390993"/>
    <w:rsid w:val="00390BDC"/>
    <w:rsid w:val="003924E2"/>
    <w:rsid w:val="00393D15"/>
    <w:rsid w:val="003A2AA8"/>
    <w:rsid w:val="003A45BB"/>
    <w:rsid w:val="003B2518"/>
    <w:rsid w:val="003C14F7"/>
    <w:rsid w:val="003C5528"/>
    <w:rsid w:val="003C7015"/>
    <w:rsid w:val="003D03E5"/>
    <w:rsid w:val="003D27E5"/>
    <w:rsid w:val="003D4E4B"/>
    <w:rsid w:val="003E0445"/>
    <w:rsid w:val="003E16F3"/>
    <w:rsid w:val="003E7272"/>
    <w:rsid w:val="003F21EB"/>
    <w:rsid w:val="003F27B9"/>
    <w:rsid w:val="003F2B6E"/>
    <w:rsid w:val="003F3BAC"/>
    <w:rsid w:val="003F446B"/>
    <w:rsid w:val="003F7C52"/>
    <w:rsid w:val="004017BB"/>
    <w:rsid w:val="004077FB"/>
    <w:rsid w:val="00417BAC"/>
    <w:rsid w:val="00421CB1"/>
    <w:rsid w:val="00423C6F"/>
    <w:rsid w:val="004244FF"/>
    <w:rsid w:val="00424DD9"/>
    <w:rsid w:val="004306C4"/>
    <w:rsid w:val="00434147"/>
    <w:rsid w:val="004366CC"/>
    <w:rsid w:val="00441200"/>
    <w:rsid w:val="00442CB3"/>
    <w:rsid w:val="00442D87"/>
    <w:rsid w:val="004501EA"/>
    <w:rsid w:val="00451BB8"/>
    <w:rsid w:val="00452777"/>
    <w:rsid w:val="00454762"/>
    <w:rsid w:val="00454D8C"/>
    <w:rsid w:val="00456148"/>
    <w:rsid w:val="0046104A"/>
    <w:rsid w:val="0046224B"/>
    <w:rsid w:val="00462978"/>
    <w:rsid w:val="00463722"/>
    <w:rsid w:val="00464883"/>
    <w:rsid w:val="00465593"/>
    <w:rsid w:val="004658C4"/>
    <w:rsid w:val="00466418"/>
    <w:rsid w:val="00467503"/>
    <w:rsid w:val="004717C5"/>
    <w:rsid w:val="0047217F"/>
    <w:rsid w:val="004721C4"/>
    <w:rsid w:val="004764E0"/>
    <w:rsid w:val="00482162"/>
    <w:rsid w:val="00482CDF"/>
    <w:rsid w:val="00484A3E"/>
    <w:rsid w:val="00484DB8"/>
    <w:rsid w:val="00490213"/>
    <w:rsid w:val="00490CED"/>
    <w:rsid w:val="0049337C"/>
    <w:rsid w:val="004954CF"/>
    <w:rsid w:val="004A1BFB"/>
    <w:rsid w:val="004A24CC"/>
    <w:rsid w:val="004A673E"/>
    <w:rsid w:val="004B07D6"/>
    <w:rsid w:val="004B4DFF"/>
    <w:rsid w:val="004C0C30"/>
    <w:rsid w:val="004D254C"/>
    <w:rsid w:val="004D3240"/>
    <w:rsid w:val="004D4EB8"/>
    <w:rsid w:val="004D7578"/>
    <w:rsid w:val="0050136A"/>
    <w:rsid w:val="00502137"/>
    <w:rsid w:val="00503543"/>
    <w:rsid w:val="005119E4"/>
    <w:rsid w:val="0051234E"/>
    <w:rsid w:val="0051403A"/>
    <w:rsid w:val="00514665"/>
    <w:rsid w:val="00515741"/>
    <w:rsid w:val="0052097E"/>
    <w:rsid w:val="005232B5"/>
    <w:rsid w:val="005233DB"/>
    <w:rsid w:val="00523479"/>
    <w:rsid w:val="0052367D"/>
    <w:rsid w:val="00523733"/>
    <w:rsid w:val="005258E7"/>
    <w:rsid w:val="00526249"/>
    <w:rsid w:val="005265B1"/>
    <w:rsid w:val="005304B9"/>
    <w:rsid w:val="0053381D"/>
    <w:rsid w:val="005347FE"/>
    <w:rsid w:val="00535801"/>
    <w:rsid w:val="00542601"/>
    <w:rsid w:val="00543DB7"/>
    <w:rsid w:val="0055101C"/>
    <w:rsid w:val="00554E00"/>
    <w:rsid w:val="00555732"/>
    <w:rsid w:val="00560E2B"/>
    <w:rsid w:val="0056142D"/>
    <w:rsid w:val="00562BC0"/>
    <w:rsid w:val="00563F10"/>
    <w:rsid w:val="005729B0"/>
    <w:rsid w:val="00574777"/>
    <w:rsid w:val="005766F0"/>
    <w:rsid w:val="0057720B"/>
    <w:rsid w:val="005801F8"/>
    <w:rsid w:val="0058123C"/>
    <w:rsid w:val="005816ED"/>
    <w:rsid w:val="00582509"/>
    <w:rsid w:val="00583308"/>
    <w:rsid w:val="00584D47"/>
    <w:rsid w:val="00585686"/>
    <w:rsid w:val="00585A47"/>
    <w:rsid w:val="00587102"/>
    <w:rsid w:val="00591B53"/>
    <w:rsid w:val="005930F2"/>
    <w:rsid w:val="00596BA6"/>
    <w:rsid w:val="005A4AE2"/>
    <w:rsid w:val="005B042B"/>
    <w:rsid w:val="005B1798"/>
    <w:rsid w:val="005B660E"/>
    <w:rsid w:val="005C03D1"/>
    <w:rsid w:val="005C169A"/>
    <w:rsid w:val="005C1FA5"/>
    <w:rsid w:val="005C5C37"/>
    <w:rsid w:val="005C6306"/>
    <w:rsid w:val="005C790A"/>
    <w:rsid w:val="005D1537"/>
    <w:rsid w:val="005D2BC0"/>
    <w:rsid w:val="005D6190"/>
    <w:rsid w:val="005E6061"/>
    <w:rsid w:val="005E64D7"/>
    <w:rsid w:val="005E67CC"/>
    <w:rsid w:val="005F69E6"/>
    <w:rsid w:val="005F7835"/>
    <w:rsid w:val="00602E2B"/>
    <w:rsid w:val="00606FED"/>
    <w:rsid w:val="006075E9"/>
    <w:rsid w:val="006107A8"/>
    <w:rsid w:val="00611634"/>
    <w:rsid w:val="00616757"/>
    <w:rsid w:val="00617A3A"/>
    <w:rsid w:val="00621DFC"/>
    <w:rsid w:val="006228BC"/>
    <w:rsid w:val="006251AD"/>
    <w:rsid w:val="0062537C"/>
    <w:rsid w:val="006272BA"/>
    <w:rsid w:val="006303D1"/>
    <w:rsid w:val="00631FFA"/>
    <w:rsid w:val="0063239B"/>
    <w:rsid w:val="0063385C"/>
    <w:rsid w:val="00633879"/>
    <w:rsid w:val="00635BE7"/>
    <w:rsid w:val="00637FC4"/>
    <w:rsid w:val="00641630"/>
    <w:rsid w:val="00641B5E"/>
    <w:rsid w:val="006421C7"/>
    <w:rsid w:val="006506FA"/>
    <w:rsid w:val="00655B82"/>
    <w:rsid w:val="0065687D"/>
    <w:rsid w:val="00660801"/>
    <w:rsid w:val="00662C23"/>
    <w:rsid w:val="00665CA3"/>
    <w:rsid w:val="00666CFB"/>
    <w:rsid w:val="0067107F"/>
    <w:rsid w:val="00672B42"/>
    <w:rsid w:val="00672E34"/>
    <w:rsid w:val="00677316"/>
    <w:rsid w:val="00680383"/>
    <w:rsid w:val="0068251D"/>
    <w:rsid w:val="006843CB"/>
    <w:rsid w:val="00684488"/>
    <w:rsid w:val="006926C3"/>
    <w:rsid w:val="006A0928"/>
    <w:rsid w:val="006A110D"/>
    <w:rsid w:val="006A1F71"/>
    <w:rsid w:val="006A3CE7"/>
    <w:rsid w:val="006A3EA3"/>
    <w:rsid w:val="006A6A89"/>
    <w:rsid w:val="006A7746"/>
    <w:rsid w:val="006B01B5"/>
    <w:rsid w:val="006B2445"/>
    <w:rsid w:val="006B2FEA"/>
    <w:rsid w:val="006B36E4"/>
    <w:rsid w:val="006B44C8"/>
    <w:rsid w:val="006C4C50"/>
    <w:rsid w:val="006C62AC"/>
    <w:rsid w:val="006C7A45"/>
    <w:rsid w:val="006C7AED"/>
    <w:rsid w:val="006D5F2C"/>
    <w:rsid w:val="006D6099"/>
    <w:rsid w:val="006D76B1"/>
    <w:rsid w:val="006E0548"/>
    <w:rsid w:val="006E5F2C"/>
    <w:rsid w:val="00702E5D"/>
    <w:rsid w:val="00703D19"/>
    <w:rsid w:val="00704C0E"/>
    <w:rsid w:val="00711938"/>
    <w:rsid w:val="00711C04"/>
    <w:rsid w:val="0071252E"/>
    <w:rsid w:val="00712D66"/>
    <w:rsid w:val="00713050"/>
    <w:rsid w:val="00723B21"/>
    <w:rsid w:val="007255C7"/>
    <w:rsid w:val="007274C2"/>
    <w:rsid w:val="007309E2"/>
    <w:rsid w:val="00731F5D"/>
    <w:rsid w:val="00732BF9"/>
    <w:rsid w:val="00734B34"/>
    <w:rsid w:val="0074110C"/>
    <w:rsid w:val="00741125"/>
    <w:rsid w:val="00741396"/>
    <w:rsid w:val="00741FF3"/>
    <w:rsid w:val="00746F7F"/>
    <w:rsid w:val="00747BAC"/>
    <w:rsid w:val="007519BC"/>
    <w:rsid w:val="00754048"/>
    <w:rsid w:val="00754227"/>
    <w:rsid w:val="007545BB"/>
    <w:rsid w:val="007569C1"/>
    <w:rsid w:val="00761CAF"/>
    <w:rsid w:val="00763832"/>
    <w:rsid w:val="00763A98"/>
    <w:rsid w:val="007659E2"/>
    <w:rsid w:val="00766211"/>
    <w:rsid w:val="00766280"/>
    <w:rsid w:val="00767B62"/>
    <w:rsid w:val="00772B42"/>
    <w:rsid w:val="00780D9A"/>
    <w:rsid w:val="007823E9"/>
    <w:rsid w:val="00783FFD"/>
    <w:rsid w:val="0078681E"/>
    <w:rsid w:val="007914D0"/>
    <w:rsid w:val="00791A8E"/>
    <w:rsid w:val="00792513"/>
    <w:rsid w:val="00792E1F"/>
    <w:rsid w:val="00793729"/>
    <w:rsid w:val="00795E25"/>
    <w:rsid w:val="00796913"/>
    <w:rsid w:val="007970E9"/>
    <w:rsid w:val="00797F06"/>
    <w:rsid w:val="007A4898"/>
    <w:rsid w:val="007B0C9A"/>
    <w:rsid w:val="007B1AB8"/>
    <w:rsid w:val="007B359A"/>
    <w:rsid w:val="007B51D9"/>
    <w:rsid w:val="007B6E35"/>
    <w:rsid w:val="007B74B4"/>
    <w:rsid w:val="007C1859"/>
    <w:rsid w:val="007C36DF"/>
    <w:rsid w:val="007C67CB"/>
    <w:rsid w:val="007C7EDA"/>
    <w:rsid w:val="007D2696"/>
    <w:rsid w:val="007D2FD2"/>
    <w:rsid w:val="007D5616"/>
    <w:rsid w:val="007E3D50"/>
    <w:rsid w:val="007E412C"/>
    <w:rsid w:val="007E4274"/>
    <w:rsid w:val="007E4BA5"/>
    <w:rsid w:val="007E550A"/>
    <w:rsid w:val="007F0601"/>
    <w:rsid w:val="007F6B15"/>
    <w:rsid w:val="00800BE0"/>
    <w:rsid w:val="00800FBD"/>
    <w:rsid w:val="00801BA3"/>
    <w:rsid w:val="00805756"/>
    <w:rsid w:val="008058DD"/>
    <w:rsid w:val="00811117"/>
    <w:rsid w:val="00815D70"/>
    <w:rsid w:val="00823C54"/>
    <w:rsid w:val="00825170"/>
    <w:rsid w:val="00827BC8"/>
    <w:rsid w:val="00831E4A"/>
    <w:rsid w:val="00833CFD"/>
    <w:rsid w:val="00833D46"/>
    <w:rsid w:val="00834418"/>
    <w:rsid w:val="00837826"/>
    <w:rsid w:val="00840153"/>
    <w:rsid w:val="00841146"/>
    <w:rsid w:val="008427C5"/>
    <w:rsid w:val="008444B0"/>
    <w:rsid w:val="00851347"/>
    <w:rsid w:val="00853E5C"/>
    <w:rsid w:val="00855DDB"/>
    <w:rsid w:val="00860719"/>
    <w:rsid w:val="00862369"/>
    <w:rsid w:val="00862DFF"/>
    <w:rsid w:val="00864895"/>
    <w:rsid w:val="0087315D"/>
    <w:rsid w:val="00873798"/>
    <w:rsid w:val="008746B8"/>
    <w:rsid w:val="00877B26"/>
    <w:rsid w:val="0088504C"/>
    <w:rsid w:val="00891B6F"/>
    <w:rsid w:val="0089382B"/>
    <w:rsid w:val="008957DE"/>
    <w:rsid w:val="00896E86"/>
    <w:rsid w:val="008A0393"/>
    <w:rsid w:val="008A0AF2"/>
    <w:rsid w:val="008A1907"/>
    <w:rsid w:val="008A3165"/>
    <w:rsid w:val="008A48AE"/>
    <w:rsid w:val="008B4B0A"/>
    <w:rsid w:val="008B50C7"/>
    <w:rsid w:val="008B5550"/>
    <w:rsid w:val="008B5559"/>
    <w:rsid w:val="008B5977"/>
    <w:rsid w:val="008B66A7"/>
    <w:rsid w:val="008B716C"/>
    <w:rsid w:val="008C416D"/>
    <w:rsid w:val="008C6BCA"/>
    <w:rsid w:val="008C7B50"/>
    <w:rsid w:val="008D485D"/>
    <w:rsid w:val="008E0619"/>
    <w:rsid w:val="008E381B"/>
    <w:rsid w:val="008E4B30"/>
    <w:rsid w:val="008F1831"/>
    <w:rsid w:val="008F403A"/>
    <w:rsid w:val="009018D5"/>
    <w:rsid w:val="00902227"/>
    <w:rsid w:val="009031F3"/>
    <w:rsid w:val="0090666D"/>
    <w:rsid w:val="00906BEE"/>
    <w:rsid w:val="0090725A"/>
    <w:rsid w:val="00907476"/>
    <w:rsid w:val="00910A56"/>
    <w:rsid w:val="00911805"/>
    <w:rsid w:val="00914B88"/>
    <w:rsid w:val="0091759C"/>
    <w:rsid w:val="009243E7"/>
    <w:rsid w:val="00925F91"/>
    <w:rsid w:val="0093414F"/>
    <w:rsid w:val="00936BD9"/>
    <w:rsid w:val="009372BD"/>
    <w:rsid w:val="00937749"/>
    <w:rsid w:val="00940D8E"/>
    <w:rsid w:val="00940E2B"/>
    <w:rsid w:val="00941D3B"/>
    <w:rsid w:val="00944B8D"/>
    <w:rsid w:val="00945742"/>
    <w:rsid w:val="00946AF7"/>
    <w:rsid w:val="00952178"/>
    <w:rsid w:val="009537C6"/>
    <w:rsid w:val="00955214"/>
    <w:rsid w:val="00955336"/>
    <w:rsid w:val="0095680A"/>
    <w:rsid w:val="009572B8"/>
    <w:rsid w:val="00960FBB"/>
    <w:rsid w:val="00961885"/>
    <w:rsid w:val="00961C49"/>
    <w:rsid w:val="009718B8"/>
    <w:rsid w:val="00972281"/>
    <w:rsid w:val="00975186"/>
    <w:rsid w:val="009829F5"/>
    <w:rsid w:val="00985D58"/>
    <w:rsid w:val="009869E0"/>
    <w:rsid w:val="00986DCB"/>
    <w:rsid w:val="00987CF5"/>
    <w:rsid w:val="0099130F"/>
    <w:rsid w:val="00994F48"/>
    <w:rsid w:val="009A4FAE"/>
    <w:rsid w:val="009B03BC"/>
    <w:rsid w:val="009B35D8"/>
    <w:rsid w:val="009B3C40"/>
    <w:rsid w:val="009B6C05"/>
    <w:rsid w:val="009B7808"/>
    <w:rsid w:val="009C0EA9"/>
    <w:rsid w:val="009C117D"/>
    <w:rsid w:val="009C1694"/>
    <w:rsid w:val="009C3BEB"/>
    <w:rsid w:val="009C7AD4"/>
    <w:rsid w:val="009D4CBF"/>
    <w:rsid w:val="009D614E"/>
    <w:rsid w:val="009E5E65"/>
    <w:rsid w:val="009E7B25"/>
    <w:rsid w:val="009F54C7"/>
    <w:rsid w:val="00A112C2"/>
    <w:rsid w:val="00A15CD8"/>
    <w:rsid w:val="00A16635"/>
    <w:rsid w:val="00A16709"/>
    <w:rsid w:val="00A208E9"/>
    <w:rsid w:val="00A22348"/>
    <w:rsid w:val="00A27158"/>
    <w:rsid w:val="00A30EA8"/>
    <w:rsid w:val="00A40759"/>
    <w:rsid w:val="00A408BD"/>
    <w:rsid w:val="00A42540"/>
    <w:rsid w:val="00A46564"/>
    <w:rsid w:val="00A50939"/>
    <w:rsid w:val="00A534FF"/>
    <w:rsid w:val="00A57406"/>
    <w:rsid w:val="00A60B1C"/>
    <w:rsid w:val="00A6170D"/>
    <w:rsid w:val="00A626FB"/>
    <w:rsid w:val="00A6317B"/>
    <w:rsid w:val="00A6572B"/>
    <w:rsid w:val="00A70337"/>
    <w:rsid w:val="00A7291E"/>
    <w:rsid w:val="00A74CDD"/>
    <w:rsid w:val="00A75653"/>
    <w:rsid w:val="00A81000"/>
    <w:rsid w:val="00A83413"/>
    <w:rsid w:val="00A84823"/>
    <w:rsid w:val="00A859EE"/>
    <w:rsid w:val="00A862B1"/>
    <w:rsid w:val="00A87069"/>
    <w:rsid w:val="00A94452"/>
    <w:rsid w:val="00A97651"/>
    <w:rsid w:val="00AA6A40"/>
    <w:rsid w:val="00AA75F6"/>
    <w:rsid w:val="00AB0933"/>
    <w:rsid w:val="00AB2A2C"/>
    <w:rsid w:val="00AB3688"/>
    <w:rsid w:val="00AC2151"/>
    <w:rsid w:val="00AC27F2"/>
    <w:rsid w:val="00AC490A"/>
    <w:rsid w:val="00AC77E7"/>
    <w:rsid w:val="00AC7EB5"/>
    <w:rsid w:val="00AD00FD"/>
    <w:rsid w:val="00AD1B69"/>
    <w:rsid w:val="00AD3C26"/>
    <w:rsid w:val="00AD4527"/>
    <w:rsid w:val="00AD47AA"/>
    <w:rsid w:val="00AD4F1D"/>
    <w:rsid w:val="00AE20DF"/>
    <w:rsid w:val="00AE22C6"/>
    <w:rsid w:val="00AE30AE"/>
    <w:rsid w:val="00AE404F"/>
    <w:rsid w:val="00AE5A1E"/>
    <w:rsid w:val="00AE6243"/>
    <w:rsid w:val="00AE7B7C"/>
    <w:rsid w:val="00AF0A8E"/>
    <w:rsid w:val="00AF2C9A"/>
    <w:rsid w:val="00AF7BD7"/>
    <w:rsid w:val="00B01EB7"/>
    <w:rsid w:val="00B0320C"/>
    <w:rsid w:val="00B064B6"/>
    <w:rsid w:val="00B114B8"/>
    <w:rsid w:val="00B1439B"/>
    <w:rsid w:val="00B14B7D"/>
    <w:rsid w:val="00B23B1D"/>
    <w:rsid w:val="00B23F45"/>
    <w:rsid w:val="00B311B9"/>
    <w:rsid w:val="00B317F0"/>
    <w:rsid w:val="00B32CDD"/>
    <w:rsid w:val="00B3336B"/>
    <w:rsid w:val="00B34233"/>
    <w:rsid w:val="00B35E50"/>
    <w:rsid w:val="00B37171"/>
    <w:rsid w:val="00B40442"/>
    <w:rsid w:val="00B42588"/>
    <w:rsid w:val="00B44451"/>
    <w:rsid w:val="00B46271"/>
    <w:rsid w:val="00B5232C"/>
    <w:rsid w:val="00B52ED9"/>
    <w:rsid w:val="00B53069"/>
    <w:rsid w:val="00B542C7"/>
    <w:rsid w:val="00B5664D"/>
    <w:rsid w:val="00B56CB3"/>
    <w:rsid w:val="00B609A0"/>
    <w:rsid w:val="00B62CC1"/>
    <w:rsid w:val="00B66549"/>
    <w:rsid w:val="00B66B74"/>
    <w:rsid w:val="00B67F0C"/>
    <w:rsid w:val="00B71C83"/>
    <w:rsid w:val="00B763B1"/>
    <w:rsid w:val="00B81B76"/>
    <w:rsid w:val="00B85062"/>
    <w:rsid w:val="00B87777"/>
    <w:rsid w:val="00B9166F"/>
    <w:rsid w:val="00B921DD"/>
    <w:rsid w:val="00B95936"/>
    <w:rsid w:val="00B96DEF"/>
    <w:rsid w:val="00BA2287"/>
    <w:rsid w:val="00BA2876"/>
    <w:rsid w:val="00BA5B40"/>
    <w:rsid w:val="00BB0382"/>
    <w:rsid w:val="00BB227D"/>
    <w:rsid w:val="00BC188B"/>
    <w:rsid w:val="00BC4B48"/>
    <w:rsid w:val="00BC7E19"/>
    <w:rsid w:val="00BD0206"/>
    <w:rsid w:val="00BD11AD"/>
    <w:rsid w:val="00BD42F6"/>
    <w:rsid w:val="00BE50E3"/>
    <w:rsid w:val="00BE60EE"/>
    <w:rsid w:val="00BF2F55"/>
    <w:rsid w:val="00BF327F"/>
    <w:rsid w:val="00BF60E0"/>
    <w:rsid w:val="00BF7EA9"/>
    <w:rsid w:val="00C01A79"/>
    <w:rsid w:val="00C04347"/>
    <w:rsid w:val="00C111E4"/>
    <w:rsid w:val="00C148A1"/>
    <w:rsid w:val="00C2098A"/>
    <w:rsid w:val="00C2499D"/>
    <w:rsid w:val="00C33A44"/>
    <w:rsid w:val="00C33F40"/>
    <w:rsid w:val="00C352EB"/>
    <w:rsid w:val="00C42FBD"/>
    <w:rsid w:val="00C510FE"/>
    <w:rsid w:val="00C5444A"/>
    <w:rsid w:val="00C5787B"/>
    <w:rsid w:val="00C612C0"/>
    <w:rsid w:val="00C612DA"/>
    <w:rsid w:val="00C6189F"/>
    <w:rsid w:val="00C64F4F"/>
    <w:rsid w:val="00C66652"/>
    <w:rsid w:val="00C66BCE"/>
    <w:rsid w:val="00C711C2"/>
    <w:rsid w:val="00C73F93"/>
    <w:rsid w:val="00C76811"/>
    <w:rsid w:val="00C7741E"/>
    <w:rsid w:val="00C86254"/>
    <w:rsid w:val="00C875AB"/>
    <w:rsid w:val="00C93011"/>
    <w:rsid w:val="00C951E6"/>
    <w:rsid w:val="00C961AE"/>
    <w:rsid w:val="00C975C9"/>
    <w:rsid w:val="00CA05CF"/>
    <w:rsid w:val="00CA1DBF"/>
    <w:rsid w:val="00CA3872"/>
    <w:rsid w:val="00CA3DF1"/>
    <w:rsid w:val="00CA4581"/>
    <w:rsid w:val="00CB0502"/>
    <w:rsid w:val="00CB4DBF"/>
    <w:rsid w:val="00CC1E45"/>
    <w:rsid w:val="00CC26C9"/>
    <w:rsid w:val="00CC56E1"/>
    <w:rsid w:val="00CC5C55"/>
    <w:rsid w:val="00CC6C9A"/>
    <w:rsid w:val="00CD2C76"/>
    <w:rsid w:val="00CD3BE0"/>
    <w:rsid w:val="00CD3CA5"/>
    <w:rsid w:val="00CD62F7"/>
    <w:rsid w:val="00CE18D5"/>
    <w:rsid w:val="00CE28EF"/>
    <w:rsid w:val="00CE39E3"/>
    <w:rsid w:val="00CE4313"/>
    <w:rsid w:val="00CE5295"/>
    <w:rsid w:val="00CF110C"/>
    <w:rsid w:val="00CF39B9"/>
    <w:rsid w:val="00CF6922"/>
    <w:rsid w:val="00CF75B5"/>
    <w:rsid w:val="00D00CAC"/>
    <w:rsid w:val="00D04109"/>
    <w:rsid w:val="00D0437D"/>
    <w:rsid w:val="00D07792"/>
    <w:rsid w:val="00D101B9"/>
    <w:rsid w:val="00D15CCA"/>
    <w:rsid w:val="00D17135"/>
    <w:rsid w:val="00D25E74"/>
    <w:rsid w:val="00D26805"/>
    <w:rsid w:val="00D30AB7"/>
    <w:rsid w:val="00D32C06"/>
    <w:rsid w:val="00D33CA9"/>
    <w:rsid w:val="00D37EEA"/>
    <w:rsid w:val="00D43BAF"/>
    <w:rsid w:val="00D46AA3"/>
    <w:rsid w:val="00D50B40"/>
    <w:rsid w:val="00D54B52"/>
    <w:rsid w:val="00D5563C"/>
    <w:rsid w:val="00D55FF1"/>
    <w:rsid w:val="00D710D5"/>
    <w:rsid w:val="00D7283A"/>
    <w:rsid w:val="00D7304A"/>
    <w:rsid w:val="00D73C66"/>
    <w:rsid w:val="00D80B7A"/>
    <w:rsid w:val="00D80D54"/>
    <w:rsid w:val="00D81CC6"/>
    <w:rsid w:val="00D81FBB"/>
    <w:rsid w:val="00D8496F"/>
    <w:rsid w:val="00D87B7D"/>
    <w:rsid w:val="00D902F4"/>
    <w:rsid w:val="00D904CE"/>
    <w:rsid w:val="00D90704"/>
    <w:rsid w:val="00D913BC"/>
    <w:rsid w:val="00D92945"/>
    <w:rsid w:val="00D95554"/>
    <w:rsid w:val="00D97A41"/>
    <w:rsid w:val="00DA0E4D"/>
    <w:rsid w:val="00DA49C9"/>
    <w:rsid w:val="00DA567B"/>
    <w:rsid w:val="00DB4C04"/>
    <w:rsid w:val="00DB567C"/>
    <w:rsid w:val="00DB6A7C"/>
    <w:rsid w:val="00DC16B4"/>
    <w:rsid w:val="00DC4B94"/>
    <w:rsid w:val="00DC65E7"/>
    <w:rsid w:val="00DC77FB"/>
    <w:rsid w:val="00DD1A7D"/>
    <w:rsid w:val="00DD3CF6"/>
    <w:rsid w:val="00DD464D"/>
    <w:rsid w:val="00DD6416"/>
    <w:rsid w:val="00DE01E1"/>
    <w:rsid w:val="00DE03ED"/>
    <w:rsid w:val="00DE3B34"/>
    <w:rsid w:val="00DF2375"/>
    <w:rsid w:val="00DF23A6"/>
    <w:rsid w:val="00DF43C1"/>
    <w:rsid w:val="00DF4E0A"/>
    <w:rsid w:val="00DF5063"/>
    <w:rsid w:val="00E02374"/>
    <w:rsid w:val="00E02DCD"/>
    <w:rsid w:val="00E06FAF"/>
    <w:rsid w:val="00E07BCE"/>
    <w:rsid w:val="00E10E9D"/>
    <w:rsid w:val="00E12C60"/>
    <w:rsid w:val="00E1342D"/>
    <w:rsid w:val="00E16E5C"/>
    <w:rsid w:val="00E22E87"/>
    <w:rsid w:val="00E313EF"/>
    <w:rsid w:val="00E32115"/>
    <w:rsid w:val="00E340C9"/>
    <w:rsid w:val="00E35241"/>
    <w:rsid w:val="00E36009"/>
    <w:rsid w:val="00E40071"/>
    <w:rsid w:val="00E40B1A"/>
    <w:rsid w:val="00E40DCA"/>
    <w:rsid w:val="00E43752"/>
    <w:rsid w:val="00E45D26"/>
    <w:rsid w:val="00E471E0"/>
    <w:rsid w:val="00E47225"/>
    <w:rsid w:val="00E52B9B"/>
    <w:rsid w:val="00E53683"/>
    <w:rsid w:val="00E550D6"/>
    <w:rsid w:val="00E5518C"/>
    <w:rsid w:val="00E57630"/>
    <w:rsid w:val="00E67B4A"/>
    <w:rsid w:val="00E728B5"/>
    <w:rsid w:val="00E74FD1"/>
    <w:rsid w:val="00E75F83"/>
    <w:rsid w:val="00E81EC8"/>
    <w:rsid w:val="00E84814"/>
    <w:rsid w:val="00E858E6"/>
    <w:rsid w:val="00E86C2B"/>
    <w:rsid w:val="00E93291"/>
    <w:rsid w:val="00E93A66"/>
    <w:rsid w:val="00E942B5"/>
    <w:rsid w:val="00E95E0D"/>
    <w:rsid w:val="00E96DF8"/>
    <w:rsid w:val="00E96EB6"/>
    <w:rsid w:val="00EA2862"/>
    <w:rsid w:val="00EB08ED"/>
    <w:rsid w:val="00EB1D77"/>
    <w:rsid w:val="00EB2D52"/>
    <w:rsid w:val="00EB56E9"/>
    <w:rsid w:val="00EB6AFF"/>
    <w:rsid w:val="00EC694C"/>
    <w:rsid w:val="00ED2DEF"/>
    <w:rsid w:val="00ED5C46"/>
    <w:rsid w:val="00ED7613"/>
    <w:rsid w:val="00ED7AC9"/>
    <w:rsid w:val="00EE0E8B"/>
    <w:rsid w:val="00EE1A73"/>
    <w:rsid w:val="00EE280D"/>
    <w:rsid w:val="00EE45B7"/>
    <w:rsid w:val="00EE4BC9"/>
    <w:rsid w:val="00EF1551"/>
    <w:rsid w:val="00EF299C"/>
    <w:rsid w:val="00EF4641"/>
    <w:rsid w:val="00EF754E"/>
    <w:rsid w:val="00EF7CC9"/>
    <w:rsid w:val="00F00BAD"/>
    <w:rsid w:val="00F014BB"/>
    <w:rsid w:val="00F16D4F"/>
    <w:rsid w:val="00F17334"/>
    <w:rsid w:val="00F207C0"/>
    <w:rsid w:val="00F20AE5"/>
    <w:rsid w:val="00F34E34"/>
    <w:rsid w:val="00F37030"/>
    <w:rsid w:val="00F45EEB"/>
    <w:rsid w:val="00F46D9C"/>
    <w:rsid w:val="00F47E97"/>
    <w:rsid w:val="00F50A86"/>
    <w:rsid w:val="00F53BF7"/>
    <w:rsid w:val="00F555B0"/>
    <w:rsid w:val="00F55614"/>
    <w:rsid w:val="00F56AF0"/>
    <w:rsid w:val="00F6284B"/>
    <w:rsid w:val="00F64375"/>
    <w:rsid w:val="00F645C7"/>
    <w:rsid w:val="00F678FF"/>
    <w:rsid w:val="00F67A64"/>
    <w:rsid w:val="00F719B1"/>
    <w:rsid w:val="00F77B58"/>
    <w:rsid w:val="00F801DB"/>
    <w:rsid w:val="00F8418B"/>
    <w:rsid w:val="00F87CF9"/>
    <w:rsid w:val="00F90D3A"/>
    <w:rsid w:val="00F91EE8"/>
    <w:rsid w:val="00F95A4A"/>
    <w:rsid w:val="00F95D7A"/>
    <w:rsid w:val="00F96C32"/>
    <w:rsid w:val="00F97914"/>
    <w:rsid w:val="00FA0A55"/>
    <w:rsid w:val="00FA4CA3"/>
    <w:rsid w:val="00FB5503"/>
    <w:rsid w:val="00FC0C2E"/>
    <w:rsid w:val="00FC291A"/>
    <w:rsid w:val="00FC2DB3"/>
    <w:rsid w:val="00FC39AA"/>
    <w:rsid w:val="00FC3C3C"/>
    <w:rsid w:val="00FC4C52"/>
    <w:rsid w:val="00FD12B8"/>
    <w:rsid w:val="00FD256D"/>
    <w:rsid w:val="00FD2A9A"/>
    <w:rsid w:val="00FD367A"/>
    <w:rsid w:val="00FE0F85"/>
    <w:rsid w:val="00FE71DE"/>
    <w:rsid w:val="00FE7530"/>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A5BB6"/>
  <w15:chartTrackingRefBased/>
  <w15:docId w15:val="{EE8C6BA1-39BA-4BC7-8916-5C0338A6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4A66AC"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AA75F6"/>
    <w:pPr>
      <w:keepNext/>
      <w:keepLines/>
      <w:spacing w:before="4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unhideWhenUsed/>
    <w:qFormat/>
    <w:rsid w:val="00AA75F6"/>
    <w:pPr>
      <w:keepNext/>
      <w:keepLines/>
      <w:spacing w:before="4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4A66AC"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62537C"/>
    <w:pPr>
      <w:spacing w:line="240" w:lineRule="auto"/>
      <w:jc w:val="center"/>
    </w:pPr>
    <w:rPr>
      <w:rFonts w:asciiTheme="majorHAnsi" w:hAnsiTheme="majorHAnsi"/>
    </w:rPr>
  </w:style>
  <w:style w:type="character" w:customStyle="1" w:styleId="FooterChar">
    <w:name w:val="Footer Char"/>
    <w:basedOn w:val="DefaultParagraphFont"/>
    <w:link w:val="Footer"/>
    <w:uiPriority w:val="99"/>
    <w:rsid w:val="0062537C"/>
    <w:rPr>
      <w:rFonts w:asciiTheme="majorHAnsi" w:hAnsiTheme="majorHAnsi"/>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4A66AC" w:themeColor="accent1"/>
        <w:left w:val="single" w:sz="2" w:space="10" w:color="4A66AC" w:themeColor="accent1"/>
        <w:bottom w:val="single" w:sz="2" w:space="10" w:color="4A66AC" w:themeColor="accent1"/>
        <w:right w:val="single" w:sz="2" w:space="10" w:color="4A66AC" w:themeColor="accent1"/>
      </w:pBdr>
      <w:ind w:left="1152" w:right="1152"/>
    </w:pPr>
    <w:rPr>
      <w:rFonts w:eastAsiaTheme="minorEastAsia"/>
      <w:i/>
      <w:iCs/>
      <w:color w:val="374C80"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242852"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DFEF" w:themeFill="accent1" w:themeFillTint="33"/>
    </w:tcPr>
    <w:tblStylePr w:type="firstRow">
      <w:rPr>
        <w:b/>
        <w:bCs/>
      </w:rPr>
      <w:tblPr/>
      <w:tcPr>
        <w:shd w:val="clear" w:color="auto" w:fill="B5C0DF" w:themeFill="accent1" w:themeFillTint="66"/>
      </w:tcPr>
    </w:tblStylePr>
    <w:tblStylePr w:type="lastRow">
      <w:rPr>
        <w:b/>
        <w:bCs/>
        <w:color w:val="000000" w:themeColor="text1"/>
      </w:rPr>
      <w:tblPr/>
      <w:tcPr>
        <w:shd w:val="clear" w:color="auto" w:fill="B5C0DF" w:themeFill="accent1" w:themeFillTint="66"/>
      </w:tcPr>
    </w:tblStylePr>
    <w:tblStylePr w:type="firstCol">
      <w:rPr>
        <w:color w:val="FFFFFF" w:themeColor="background1"/>
      </w:rPr>
      <w:tblPr/>
      <w:tcPr>
        <w:shd w:val="clear" w:color="auto" w:fill="374C80" w:themeFill="accent1" w:themeFillShade="BF"/>
      </w:tcPr>
    </w:tblStylePr>
    <w:tblStylePr w:type="lastCol">
      <w:rPr>
        <w:color w:val="FFFFFF" w:themeColor="background1"/>
      </w:rPr>
      <w:tblPr/>
      <w:tcPr>
        <w:shd w:val="clear" w:color="auto" w:fill="374C80" w:themeFill="accent1" w:themeFillShade="BF"/>
      </w:tc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EBF5" w:themeFill="accent2" w:themeFillTint="33"/>
    </w:tcPr>
    <w:tblStylePr w:type="firstRow">
      <w:rPr>
        <w:b/>
        <w:bCs/>
      </w:rPr>
      <w:tblPr/>
      <w:tcPr>
        <w:shd w:val="clear" w:color="auto" w:fill="C0D7EC" w:themeFill="accent2" w:themeFillTint="66"/>
      </w:tcPr>
    </w:tblStylePr>
    <w:tblStylePr w:type="lastRow">
      <w:rPr>
        <w:b/>
        <w:bCs/>
        <w:color w:val="000000" w:themeColor="text1"/>
      </w:rPr>
      <w:tblPr/>
      <w:tcPr>
        <w:shd w:val="clear" w:color="auto" w:fill="C0D7EC" w:themeFill="accent2" w:themeFillTint="66"/>
      </w:tcPr>
    </w:tblStylePr>
    <w:tblStylePr w:type="firstCol">
      <w:rPr>
        <w:color w:val="FFFFFF" w:themeColor="background1"/>
      </w:rPr>
      <w:tblPr/>
      <w:tcPr>
        <w:shd w:val="clear" w:color="auto" w:fill="3476B1" w:themeFill="accent2" w:themeFillShade="BF"/>
      </w:tcPr>
    </w:tblStylePr>
    <w:tblStylePr w:type="lastCol">
      <w:rPr>
        <w:color w:val="FFFFFF" w:themeColor="background1"/>
      </w:rPr>
      <w:tblPr/>
      <w:tcPr>
        <w:shd w:val="clear" w:color="auto" w:fill="3476B1" w:themeFill="accent2" w:themeFillShade="BF"/>
      </w:tc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3E5F6" w:themeFill="accent3" w:themeFillTint="33"/>
    </w:tcPr>
    <w:tblStylePr w:type="firstRow">
      <w:rPr>
        <w:b/>
        <w:bCs/>
      </w:rPr>
      <w:tblPr/>
      <w:tcPr>
        <w:shd w:val="clear" w:color="auto" w:fill="A8CBEE" w:themeFill="accent3" w:themeFillTint="66"/>
      </w:tcPr>
    </w:tblStylePr>
    <w:tblStylePr w:type="lastRow">
      <w:rPr>
        <w:b/>
        <w:bCs/>
        <w:color w:val="000000" w:themeColor="text1"/>
      </w:rPr>
      <w:tblPr/>
      <w:tcPr>
        <w:shd w:val="clear" w:color="auto" w:fill="A8CBEE" w:themeFill="accent3" w:themeFillTint="66"/>
      </w:tcPr>
    </w:tblStylePr>
    <w:tblStylePr w:type="firstCol">
      <w:rPr>
        <w:color w:val="FFFFFF" w:themeColor="background1"/>
      </w:rPr>
      <w:tblPr/>
      <w:tcPr>
        <w:shd w:val="clear" w:color="auto" w:fill="1E5E9F" w:themeFill="accent3" w:themeFillShade="BF"/>
      </w:tcPr>
    </w:tblStylePr>
    <w:tblStylePr w:type="lastCol">
      <w:rPr>
        <w:color w:val="FFFFFF" w:themeColor="background1"/>
      </w:rPr>
      <w:tblPr/>
      <w:tcPr>
        <w:shd w:val="clear" w:color="auto" w:fill="1E5E9F" w:themeFill="accent3" w:themeFillShade="BF"/>
      </w:tc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E8ED" w:themeFill="accent4" w:themeFillTint="33"/>
    </w:tcPr>
    <w:tblStylePr w:type="firstRow">
      <w:rPr>
        <w:b/>
        <w:bCs/>
      </w:rPr>
      <w:tblPr/>
      <w:tcPr>
        <w:shd w:val="clear" w:color="auto" w:fill="CBD2DC" w:themeFill="accent4" w:themeFillTint="66"/>
      </w:tcPr>
    </w:tblStylePr>
    <w:tblStylePr w:type="lastRow">
      <w:rPr>
        <w:b/>
        <w:bCs/>
        <w:color w:val="000000" w:themeColor="text1"/>
      </w:rPr>
      <w:tblPr/>
      <w:tcPr>
        <w:shd w:val="clear" w:color="auto" w:fill="CBD2DC" w:themeFill="accent4" w:themeFillTint="66"/>
      </w:tcPr>
    </w:tblStylePr>
    <w:tblStylePr w:type="firstCol">
      <w:rPr>
        <w:color w:val="FFFFFF" w:themeColor="background1"/>
      </w:rPr>
      <w:tblPr/>
      <w:tcPr>
        <w:shd w:val="clear" w:color="auto" w:fill="596984" w:themeFill="accent4" w:themeFillShade="BF"/>
      </w:tcPr>
    </w:tblStylePr>
    <w:tblStylePr w:type="lastCol">
      <w:rPr>
        <w:color w:val="FFFFFF" w:themeColor="background1"/>
      </w:rPr>
      <w:tblPr/>
      <w:tcPr>
        <w:shd w:val="clear" w:color="auto" w:fill="596984" w:themeFill="accent4" w:themeFillShade="BF"/>
      </w:tc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DECEE" w:themeFill="accent5" w:themeFillTint="33"/>
    </w:tcPr>
    <w:tblStylePr w:type="firstRow">
      <w:rPr>
        <w:b/>
        <w:bCs/>
      </w:rPr>
      <w:tblPr/>
      <w:tcPr>
        <w:shd w:val="clear" w:color="auto" w:fill="BCD9DE" w:themeFill="accent5" w:themeFillTint="66"/>
      </w:tcPr>
    </w:tblStylePr>
    <w:tblStylePr w:type="lastRow">
      <w:rPr>
        <w:b/>
        <w:bCs/>
        <w:color w:val="000000" w:themeColor="text1"/>
      </w:rPr>
      <w:tblPr/>
      <w:tcPr>
        <w:shd w:val="clear" w:color="auto" w:fill="BCD9DE" w:themeFill="accent5" w:themeFillTint="66"/>
      </w:tcPr>
    </w:tblStylePr>
    <w:tblStylePr w:type="firstCol">
      <w:rPr>
        <w:color w:val="FFFFFF" w:themeColor="background1"/>
      </w:rPr>
      <w:tblPr/>
      <w:tcPr>
        <w:shd w:val="clear" w:color="auto" w:fill="417A84" w:themeFill="accent5" w:themeFillShade="BF"/>
      </w:tcPr>
    </w:tblStylePr>
    <w:tblStylePr w:type="lastCol">
      <w:rPr>
        <w:color w:val="FFFFFF" w:themeColor="background1"/>
      </w:rPr>
      <w:tblPr/>
      <w:tcPr>
        <w:shd w:val="clear" w:color="auto" w:fill="417A84" w:themeFill="accent5" w:themeFillShade="BF"/>
      </w:tc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BE8EC" w:themeFill="accent6" w:themeFillTint="33"/>
    </w:tcPr>
    <w:tblStylePr w:type="firstRow">
      <w:rPr>
        <w:b/>
        <w:bCs/>
      </w:rPr>
      <w:tblPr/>
      <w:tcPr>
        <w:shd w:val="clear" w:color="auto" w:fill="D7D2D9" w:themeFill="accent6" w:themeFillTint="66"/>
      </w:tcPr>
    </w:tblStylePr>
    <w:tblStylePr w:type="lastRow">
      <w:rPr>
        <w:b/>
        <w:bCs/>
        <w:color w:val="000000" w:themeColor="text1"/>
      </w:rPr>
      <w:tblPr/>
      <w:tcPr>
        <w:shd w:val="clear" w:color="auto" w:fill="D7D2D9" w:themeFill="accent6" w:themeFillTint="66"/>
      </w:tcPr>
    </w:tblStylePr>
    <w:tblStylePr w:type="firstCol">
      <w:rPr>
        <w:color w:val="FFFFFF" w:themeColor="background1"/>
      </w:rPr>
      <w:tblPr/>
      <w:tcPr>
        <w:shd w:val="clear" w:color="auto" w:fill="77697A" w:themeFill="accent6" w:themeFillShade="BF"/>
      </w:tcPr>
    </w:tblStylePr>
    <w:tblStylePr w:type="lastCol">
      <w:rPr>
        <w:color w:val="FFFFFF" w:themeColor="background1"/>
      </w:rPr>
      <w:tblPr/>
      <w:tcPr>
        <w:shd w:val="clear" w:color="auto" w:fill="77697A" w:themeFill="accent6" w:themeFillShade="BF"/>
      </w:tc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EFF7" w:themeFill="accent1"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8EB" w:themeFill="accent1" w:themeFillTint="3F"/>
      </w:tcPr>
    </w:tblStylePr>
    <w:tblStylePr w:type="band1Horz">
      <w:tblPr/>
      <w:tcPr>
        <w:shd w:val="clear" w:color="auto" w:fill="D9DFEF"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FF5FA" w:themeFill="accent2" w:themeFillTint="19"/>
    </w:tcPr>
    <w:tblStylePr w:type="firstRow">
      <w:rPr>
        <w:b/>
        <w:bCs/>
        <w:color w:val="FFFFFF" w:themeColor="background1"/>
      </w:rPr>
      <w:tblPr/>
      <w:tcPr>
        <w:tcBorders>
          <w:bottom w:val="single" w:sz="12" w:space="0" w:color="FFFFFF" w:themeColor="background1"/>
        </w:tcBorders>
        <w:shd w:val="clear" w:color="auto" w:fill="377EBD" w:themeFill="accent2" w:themeFillShade="CC"/>
      </w:tcPr>
    </w:tblStylePr>
    <w:tblStylePr w:type="lastRow">
      <w:rPr>
        <w:b/>
        <w:bCs/>
        <w:color w:val="377EB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6F3" w:themeFill="accent2" w:themeFillTint="3F"/>
      </w:tcPr>
    </w:tblStylePr>
    <w:tblStylePr w:type="band1Horz">
      <w:tblPr/>
      <w:tcPr>
        <w:shd w:val="clear" w:color="auto" w:fill="DFEBF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9F2FB" w:themeFill="accent3" w:themeFillTint="19"/>
    </w:tcPr>
    <w:tblStylePr w:type="firstRow">
      <w:rPr>
        <w:b/>
        <w:bCs/>
        <w:color w:val="FFFFFF" w:themeColor="background1"/>
      </w:rPr>
      <w:tblPr/>
      <w:tcPr>
        <w:tcBorders>
          <w:bottom w:val="single" w:sz="12" w:space="0" w:color="FFFFFF" w:themeColor="background1"/>
        </w:tcBorders>
        <w:shd w:val="clear" w:color="auto" w:fill="5F708D" w:themeFill="accent4" w:themeFillShade="CC"/>
      </w:tcPr>
    </w:tblStylePr>
    <w:tblStylePr w:type="lastRow">
      <w:rPr>
        <w:b/>
        <w:bCs/>
        <w:color w:val="5F70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DFF4" w:themeFill="accent3" w:themeFillTint="3F"/>
      </w:tcPr>
    </w:tblStylePr>
    <w:tblStylePr w:type="band1Horz">
      <w:tblPr/>
      <w:tcPr>
        <w:shd w:val="clear" w:color="auto" w:fill="D3E5F6"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2F3F6" w:themeFill="accent4" w:themeFillTint="19"/>
    </w:tcPr>
    <w:tblStylePr w:type="firstRow">
      <w:rPr>
        <w:b/>
        <w:bCs/>
        <w:color w:val="FFFFFF" w:themeColor="background1"/>
      </w:rPr>
      <w:tblPr/>
      <w:tcPr>
        <w:tcBorders>
          <w:bottom w:val="single" w:sz="12" w:space="0" w:color="FFFFFF" w:themeColor="background1"/>
        </w:tcBorders>
        <w:shd w:val="clear" w:color="auto" w:fill="2065AA" w:themeFill="accent3" w:themeFillShade="CC"/>
      </w:tcPr>
    </w:tblStylePr>
    <w:tblStylePr w:type="lastRow">
      <w:rPr>
        <w:b/>
        <w:bCs/>
        <w:color w:val="2065A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3E9" w:themeFill="accent4" w:themeFillTint="3F"/>
      </w:tcPr>
    </w:tblStylePr>
    <w:tblStylePr w:type="band1Horz">
      <w:tblPr/>
      <w:tcPr>
        <w:shd w:val="clear" w:color="auto" w:fill="E5E8ED"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EF5F7" w:themeFill="accent5" w:themeFillTint="19"/>
    </w:tcPr>
    <w:tblStylePr w:type="firstRow">
      <w:rPr>
        <w:b/>
        <w:bCs/>
        <w:color w:val="FFFFFF" w:themeColor="background1"/>
      </w:rPr>
      <w:tblPr/>
      <w:tcPr>
        <w:tcBorders>
          <w:bottom w:val="single" w:sz="12" w:space="0" w:color="FFFFFF" w:themeColor="background1"/>
        </w:tcBorders>
        <w:shd w:val="clear" w:color="auto" w:fill="7F7082" w:themeFill="accent6" w:themeFillShade="CC"/>
      </w:tcPr>
    </w:tblStylePr>
    <w:tblStylePr w:type="lastRow">
      <w:rPr>
        <w:b/>
        <w:bCs/>
        <w:color w:val="7F708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7EB" w:themeFill="accent5" w:themeFillTint="3F"/>
      </w:tcPr>
    </w:tblStylePr>
    <w:tblStylePr w:type="band1Horz">
      <w:tblPr/>
      <w:tcPr>
        <w:shd w:val="clear" w:color="auto" w:fill="DDECEE"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5F4F5" w:themeFill="accent6" w:themeFillTint="19"/>
    </w:tcPr>
    <w:tblStylePr w:type="firstRow">
      <w:rPr>
        <w:b/>
        <w:bCs/>
        <w:color w:val="FFFFFF" w:themeColor="background1"/>
      </w:rPr>
      <w:tblPr/>
      <w:tcPr>
        <w:tcBorders>
          <w:bottom w:val="single" w:sz="12" w:space="0" w:color="FFFFFF" w:themeColor="background1"/>
        </w:tcBorders>
        <w:shd w:val="clear" w:color="auto" w:fill="45828D" w:themeFill="accent5" w:themeFillShade="CC"/>
      </w:tcPr>
    </w:tblStylePr>
    <w:tblStylePr w:type="lastRow">
      <w:rPr>
        <w:b/>
        <w:bCs/>
        <w:color w:val="45828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3E7" w:themeFill="accent6" w:themeFillTint="3F"/>
      </w:tcPr>
    </w:tblStylePr>
    <w:tblStylePr w:type="band1Horz">
      <w:tblPr/>
      <w:tcPr>
        <w:shd w:val="clear" w:color="auto" w:fill="EBE8EC"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629DD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629DD1" w:themeColor="accent2"/>
        <w:left w:val="single" w:sz="4" w:space="0" w:color="4A66AC" w:themeColor="accent1"/>
        <w:bottom w:val="single" w:sz="4" w:space="0" w:color="4A66AC" w:themeColor="accent1"/>
        <w:right w:val="single" w:sz="4" w:space="0" w:color="4A66AC" w:themeColor="accent1"/>
        <w:insideH w:val="single" w:sz="4" w:space="0" w:color="FFFFFF" w:themeColor="background1"/>
        <w:insideV w:val="single" w:sz="4" w:space="0" w:color="FFFFFF" w:themeColor="background1"/>
      </w:tblBorders>
    </w:tblPr>
    <w:tcPr>
      <w:shd w:val="clear" w:color="auto" w:fill="ECEFF7" w:themeFill="accent1"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3C66" w:themeFill="accent1" w:themeFillShade="99"/>
      </w:tcPr>
    </w:tblStylePr>
    <w:tblStylePr w:type="firstCol">
      <w:rPr>
        <w:color w:val="FFFFFF" w:themeColor="background1"/>
      </w:rPr>
      <w:tblPr/>
      <w:tcPr>
        <w:tcBorders>
          <w:top w:val="nil"/>
          <w:left w:val="nil"/>
          <w:bottom w:val="nil"/>
          <w:right w:val="nil"/>
          <w:insideH w:val="single" w:sz="4" w:space="0" w:color="2C3C66" w:themeColor="accent1" w:themeShade="99"/>
          <w:insideV w:val="nil"/>
        </w:tcBorders>
        <w:shd w:val="clear" w:color="auto" w:fill="2C3C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3C66" w:themeFill="accent1" w:themeFillShade="99"/>
      </w:tcPr>
    </w:tblStylePr>
    <w:tblStylePr w:type="band1Vert">
      <w:tblPr/>
      <w:tcPr>
        <w:shd w:val="clear" w:color="auto" w:fill="B5C0DF" w:themeFill="accent1" w:themeFillTint="66"/>
      </w:tcPr>
    </w:tblStylePr>
    <w:tblStylePr w:type="band1Horz">
      <w:tblPr/>
      <w:tcPr>
        <w:shd w:val="clear" w:color="auto" w:fill="A2B1D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629DD1" w:themeColor="accent2"/>
        <w:left w:val="single" w:sz="4" w:space="0" w:color="629DD1" w:themeColor="accent2"/>
        <w:bottom w:val="single" w:sz="4" w:space="0" w:color="629DD1" w:themeColor="accent2"/>
        <w:right w:val="single" w:sz="4" w:space="0" w:color="629DD1" w:themeColor="accent2"/>
        <w:insideH w:val="single" w:sz="4" w:space="0" w:color="FFFFFF" w:themeColor="background1"/>
        <w:insideV w:val="single" w:sz="4" w:space="0" w:color="FFFFFF" w:themeColor="background1"/>
      </w:tblBorders>
    </w:tblPr>
    <w:tcPr>
      <w:shd w:val="clear" w:color="auto" w:fill="EFF5FA" w:themeFill="accent2" w:themeFillTint="19"/>
    </w:tcPr>
    <w:tblStylePr w:type="firstRow">
      <w:rPr>
        <w:b/>
        <w:bCs/>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5E8E" w:themeFill="accent2" w:themeFillShade="99"/>
      </w:tcPr>
    </w:tblStylePr>
    <w:tblStylePr w:type="firstCol">
      <w:rPr>
        <w:color w:val="FFFFFF" w:themeColor="background1"/>
      </w:rPr>
      <w:tblPr/>
      <w:tcPr>
        <w:tcBorders>
          <w:top w:val="nil"/>
          <w:left w:val="nil"/>
          <w:bottom w:val="nil"/>
          <w:right w:val="nil"/>
          <w:insideH w:val="single" w:sz="4" w:space="0" w:color="295E8E" w:themeColor="accent2" w:themeShade="99"/>
          <w:insideV w:val="nil"/>
        </w:tcBorders>
        <w:shd w:val="clear" w:color="auto" w:fill="295E8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5E8E" w:themeFill="accent2" w:themeFillShade="99"/>
      </w:tcPr>
    </w:tblStylePr>
    <w:tblStylePr w:type="band1Vert">
      <w:tblPr/>
      <w:tcPr>
        <w:shd w:val="clear" w:color="auto" w:fill="C0D7EC" w:themeFill="accent2" w:themeFillTint="66"/>
      </w:tcPr>
    </w:tblStylePr>
    <w:tblStylePr w:type="band1Horz">
      <w:tblPr/>
      <w:tcPr>
        <w:shd w:val="clear" w:color="auto" w:fill="B0CDE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F8FA9" w:themeColor="accent4"/>
        <w:left w:val="single" w:sz="4" w:space="0" w:color="297FD5" w:themeColor="accent3"/>
        <w:bottom w:val="single" w:sz="4" w:space="0" w:color="297FD5" w:themeColor="accent3"/>
        <w:right w:val="single" w:sz="4" w:space="0" w:color="297FD5" w:themeColor="accent3"/>
        <w:insideH w:val="single" w:sz="4" w:space="0" w:color="FFFFFF" w:themeColor="background1"/>
        <w:insideV w:val="single" w:sz="4" w:space="0" w:color="FFFFFF" w:themeColor="background1"/>
      </w:tblBorders>
    </w:tblPr>
    <w:tcPr>
      <w:shd w:val="clear" w:color="auto" w:fill="E9F2FB" w:themeFill="accent3" w:themeFillTint="19"/>
    </w:tcPr>
    <w:tblStylePr w:type="firstRow">
      <w:rPr>
        <w:b/>
        <w:bCs/>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B7F" w:themeFill="accent3" w:themeFillShade="99"/>
      </w:tcPr>
    </w:tblStylePr>
    <w:tblStylePr w:type="firstCol">
      <w:rPr>
        <w:color w:val="FFFFFF" w:themeColor="background1"/>
      </w:rPr>
      <w:tblPr/>
      <w:tcPr>
        <w:tcBorders>
          <w:top w:val="nil"/>
          <w:left w:val="nil"/>
          <w:bottom w:val="nil"/>
          <w:right w:val="nil"/>
          <w:insideH w:val="single" w:sz="4" w:space="0" w:color="184B7F" w:themeColor="accent3" w:themeShade="99"/>
          <w:insideV w:val="nil"/>
        </w:tcBorders>
        <w:shd w:val="clear" w:color="auto" w:fill="184B7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B7F" w:themeFill="accent3" w:themeFillShade="99"/>
      </w:tcPr>
    </w:tblStylePr>
    <w:tblStylePr w:type="band1Vert">
      <w:tblPr/>
      <w:tcPr>
        <w:shd w:val="clear" w:color="auto" w:fill="A8CBEE" w:themeFill="accent3" w:themeFillTint="66"/>
      </w:tcPr>
    </w:tblStylePr>
    <w:tblStylePr w:type="band1Horz">
      <w:tblPr/>
      <w:tcPr>
        <w:shd w:val="clear" w:color="auto" w:fill="93BEEA"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297FD5" w:themeColor="accent3"/>
        <w:left w:val="single" w:sz="4" w:space="0" w:color="7F8FA9" w:themeColor="accent4"/>
        <w:bottom w:val="single" w:sz="4" w:space="0" w:color="7F8FA9" w:themeColor="accent4"/>
        <w:right w:val="single" w:sz="4" w:space="0" w:color="7F8FA9" w:themeColor="accent4"/>
        <w:insideH w:val="single" w:sz="4" w:space="0" w:color="FFFFFF" w:themeColor="background1"/>
        <w:insideV w:val="single" w:sz="4" w:space="0" w:color="FFFFFF" w:themeColor="background1"/>
      </w:tblBorders>
    </w:tblPr>
    <w:tcPr>
      <w:shd w:val="clear" w:color="auto" w:fill="F2F3F6" w:themeFill="accent4" w:themeFillTint="19"/>
    </w:tcPr>
    <w:tblStylePr w:type="firstRow">
      <w:rPr>
        <w:b/>
        <w:bCs/>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546A" w:themeFill="accent4" w:themeFillShade="99"/>
      </w:tcPr>
    </w:tblStylePr>
    <w:tblStylePr w:type="firstCol">
      <w:rPr>
        <w:color w:val="FFFFFF" w:themeColor="background1"/>
      </w:rPr>
      <w:tblPr/>
      <w:tcPr>
        <w:tcBorders>
          <w:top w:val="nil"/>
          <w:left w:val="nil"/>
          <w:bottom w:val="nil"/>
          <w:right w:val="nil"/>
          <w:insideH w:val="single" w:sz="4" w:space="0" w:color="47546A" w:themeColor="accent4" w:themeShade="99"/>
          <w:insideV w:val="nil"/>
        </w:tcBorders>
        <w:shd w:val="clear" w:color="auto" w:fill="4754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7546A" w:themeFill="accent4" w:themeFillShade="99"/>
      </w:tcPr>
    </w:tblStylePr>
    <w:tblStylePr w:type="band1Vert">
      <w:tblPr/>
      <w:tcPr>
        <w:shd w:val="clear" w:color="auto" w:fill="CBD2DC" w:themeFill="accent4" w:themeFillTint="66"/>
      </w:tcPr>
    </w:tblStylePr>
    <w:tblStylePr w:type="band1Horz">
      <w:tblPr/>
      <w:tcPr>
        <w:shd w:val="clear" w:color="auto" w:fill="BFC7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9D90A0" w:themeColor="accent6"/>
        <w:left w:val="single" w:sz="4" w:space="0" w:color="5AA2AE" w:themeColor="accent5"/>
        <w:bottom w:val="single" w:sz="4" w:space="0" w:color="5AA2AE" w:themeColor="accent5"/>
        <w:right w:val="single" w:sz="4" w:space="0" w:color="5AA2AE" w:themeColor="accent5"/>
        <w:insideH w:val="single" w:sz="4" w:space="0" w:color="FFFFFF" w:themeColor="background1"/>
        <w:insideV w:val="single" w:sz="4" w:space="0" w:color="FFFFFF" w:themeColor="background1"/>
      </w:tblBorders>
    </w:tblPr>
    <w:tcPr>
      <w:shd w:val="clear" w:color="auto" w:fill="EEF5F7" w:themeFill="accent5" w:themeFillTint="19"/>
    </w:tcPr>
    <w:tblStylePr w:type="firstRow">
      <w:rPr>
        <w:b/>
        <w:bCs/>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626A" w:themeFill="accent5" w:themeFillShade="99"/>
      </w:tcPr>
    </w:tblStylePr>
    <w:tblStylePr w:type="firstCol">
      <w:rPr>
        <w:color w:val="FFFFFF" w:themeColor="background1"/>
      </w:rPr>
      <w:tblPr/>
      <w:tcPr>
        <w:tcBorders>
          <w:top w:val="nil"/>
          <w:left w:val="nil"/>
          <w:bottom w:val="nil"/>
          <w:right w:val="nil"/>
          <w:insideH w:val="single" w:sz="4" w:space="0" w:color="34626A" w:themeColor="accent5" w:themeShade="99"/>
          <w:insideV w:val="nil"/>
        </w:tcBorders>
        <w:shd w:val="clear" w:color="auto" w:fill="34626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4626A" w:themeFill="accent5" w:themeFillShade="99"/>
      </w:tcPr>
    </w:tblStylePr>
    <w:tblStylePr w:type="band1Vert">
      <w:tblPr/>
      <w:tcPr>
        <w:shd w:val="clear" w:color="auto" w:fill="BCD9DE" w:themeFill="accent5" w:themeFillTint="66"/>
      </w:tcPr>
    </w:tblStylePr>
    <w:tblStylePr w:type="band1Horz">
      <w:tblPr/>
      <w:tcPr>
        <w:shd w:val="clear" w:color="auto" w:fill="ACD0D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5AA2AE" w:themeColor="accent5"/>
        <w:left w:val="single" w:sz="4" w:space="0" w:color="9D90A0" w:themeColor="accent6"/>
        <w:bottom w:val="single" w:sz="4" w:space="0" w:color="9D90A0" w:themeColor="accent6"/>
        <w:right w:val="single" w:sz="4" w:space="0" w:color="9D90A0" w:themeColor="accent6"/>
        <w:insideH w:val="single" w:sz="4" w:space="0" w:color="FFFFFF" w:themeColor="background1"/>
        <w:insideV w:val="single" w:sz="4" w:space="0" w:color="FFFFFF" w:themeColor="background1"/>
      </w:tblBorders>
    </w:tblPr>
    <w:tcPr>
      <w:shd w:val="clear" w:color="auto" w:fill="F5F4F5" w:themeFill="accent6" w:themeFillTint="19"/>
    </w:tcPr>
    <w:tblStylePr w:type="firstRow">
      <w:rPr>
        <w:b/>
        <w:bCs/>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462" w:themeFill="accent6" w:themeFillShade="99"/>
      </w:tcPr>
    </w:tblStylePr>
    <w:tblStylePr w:type="firstCol">
      <w:rPr>
        <w:color w:val="FFFFFF" w:themeColor="background1"/>
      </w:rPr>
      <w:tblPr/>
      <w:tcPr>
        <w:tcBorders>
          <w:top w:val="nil"/>
          <w:left w:val="nil"/>
          <w:bottom w:val="nil"/>
          <w:right w:val="nil"/>
          <w:insideH w:val="single" w:sz="4" w:space="0" w:color="5F5462" w:themeColor="accent6" w:themeShade="99"/>
          <w:insideV w:val="nil"/>
        </w:tcBorders>
        <w:shd w:val="clear" w:color="auto" w:fill="5F546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462" w:themeFill="accent6" w:themeFillShade="99"/>
      </w:tcPr>
    </w:tblStylePr>
    <w:tblStylePr w:type="band1Vert">
      <w:tblPr/>
      <w:tcPr>
        <w:shd w:val="clear" w:color="auto" w:fill="D7D2D9" w:themeFill="accent6" w:themeFillTint="66"/>
      </w:tcPr>
    </w:tblStylePr>
    <w:tblStylePr w:type="band1Horz">
      <w:tblPr/>
      <w:tcPr>
        <w:shd w:val="clear" w:color="auto" w:fill="CEC7C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A66A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2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74C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74C80" w:themeFill="accent1" w:themeFillShade="BF"/>
      </w:tcPr>
    </w:tblStylePr>
    <w:tblStylePr w:type="band1Vert">
      <w:tblPr/>
      <w:tcPr>
        <w:tcBorders>
          <w:top w:val="nil"/>
          <w:left w:val="nil"/>
          <w:bottom w:val="nil"/>
          <w:right w:val="nil"/>
          <w:insideH w:val="nil"/>
          <w:insideV w:val="nil"/>
        </w:tcBorders>
        <w:shd w:val="clear" w:color="auto" w:fill="374C80" w:themeFill="accent1" w:themeFillShade="BF"/>
      </w:tcPr>
    </w:tblStylePr>
    <w:tblStylePr w:type="band1Horz">
      <w:tblPr/>
      <w:tcPr>
        <w:tcBorders>
          <w:top w:val="nil"/>
          <w:left w:val="nil"/>
          <w:bottom w:val="nil"/>
          <w:right w:val="nil"/>
          <w:insideH w:val="nil"/>
          <w:insideV w:val="nil"/>
        </w:tcBorders>
        <w:shd w:val="clear" w:color="auto" w:fill="374C80"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629DD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4E7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476B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476B1" w:themeFill="accent2" w:themeFillShade="BF"/>
      </w:tcPr>
    </w:tblStylePr>
    <w:tblStylePr w:type="band1Vert">
      <w:tblPr/>
      <w:tcPr>
        <w:tcBorders>
          <w:top w:val="nil"/>
          <w:left w:val="nil"/>
          <w:bottom w:val="nil"/>
          <w:right w:val="nil"/>
          <w:insideH w:val="nil"/>
          <w:insideV w:val="nil"/>
        </w:tcBorders>
        <w:shd w:val="clear" w:color="auto" w:fill="3476B1" w:themeFill="accent2" w:themeFillShade="BF"/>
      </w:tcPr>
    </w:tblStylePr>
    <w:tblStylePr w:type="band1Horz">
      <w:tblPr/>
      <w:tcPr>
        <w:tcBorders>
          <w:top w:val="nil"/>
          <w:left w:val="nil"/>
          <w:bottom w:val="nil"/>
          <w:right w:val="nil"/>
          <w:insideH w:val="nil"/>
          <w:insideV w:val="nil"/>
        </w:tcBorders>
        <w:shd w:val="clear" w:color="auto" w:fill="3476B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297FD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E6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5E9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5E9F" w:themeFill="accent3" w:themeFillShade="BF"/>
      </w:tcPr>
    </w:tblStylePr>
    <w:tblStylePr w:type="band1Vert">
      <w:tblPr/>
      <w:tcPr>
        <w:tcBorders>
          <w:top w:val="nil"/>
          <w:left w:val="nil"/>
          <w:bottom w:val="nil"/>
          <w:right w:val="nil"/>
          <w:insideH w:val="nil"/>
          <w:insideV w:val="nil"/>
        </w:tcBorders>
        <w:shd w:val="clear" w:color="auto" w:fill="1E5E9F" w:themeFill="accent3" w:themeFillShade="BF"/>
      </w:tcPr>
    </w:tblStylePr>
    <w:tblStylePr w:type="band1Horz">
      <w:tblPr/>
      <w:tcPr>
        <w:tcBorders>
          <w:top w:val="nil"/>
          <w:left w:val="nil"/>
          <w:bottom w:val="nil"/>
          <w:right w:val="nil"/>
          <w:insideH w:val="nil"/>
          <w:insideV w:val="nil"/>
        </w:tcBorders>
        <w:shd w:val="clear" w:color="auto" w:fill="1E5E9F"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F8FA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46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969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96984" w:themeFill="accent4" w:themeFillShade="BF"/>
      </w:tcPr>
    </w:tblStylePr>
    <w:tblStylePr w:type="band1Vert">
      <w:tblPr/>
      <w:tcPr>
        <w:tcBorders>
          <w:top w:val="nil"/>
          <w:left w:val="nil"/>
          <w:bottom w:val="nil"/>
          <w:right w:val="nil"/>
          <w:insideH w:val="nil"/>
          <w:insideV w:val="nil"/>
        </w:tcBorders>
        <w:shd w:val="clear" w:color="auto" w:fill="596984" w:themeFill="accent4" w:themeFillShade="BF"/>
      </w:tcPr>
    </w:tblStylePr>
    <w:tblStylePr w:type="band1Horz">
      <w:tblPr/>
      <w:tcPr>
        <w:tcBorders>
          <w:top w:val="nil"/>
          <w:left w:val="nil"/>
          <w:bottom w:val="nil"/>
          <w:right w:val="nil"/>
          <w:insideH w:val="nil"/>
          <w:insideV w:val="nil"/>
        </w:tcBorders>
        <w:shd w:val="clear" w:color="auto" w:fill="596984"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5AA2A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515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17A84"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17A84" w:themeFill="accent5" w:themeFillShade="BF"/>
      </w:tcPr>
    </w:tblStylePr>
    <w:tblStylePr w:type="band1Vert">
      <w:tblPr/>
      <w:tcPr>
        <w:tcBorders>
          <w:top w:val="nil"/>
          <w:left w:val="nil"/>
          <w:bottom w:val="nil"/>
          <w:right w:val="nil"/>
          <w:insideH w:val="nil"/>
          <w:insideV w:val="nil"/>
        </w:tcBorders>
        <w:shd w:val="clear" w:color="auto" w:fill="417A84" w:themeFill="accent5" w:themeFillShade="BF"/>
      </w:tcPr>
    </w:tblStylePr>
    <w:tblStylePr w:type="band1Horz">
      <w:tblPr/>
      <w:tcPr>
        <w:tcBorders>
          <w:top w:val="nil"/>
          <w:left w:val="nil"/>
          <w:bottom w:val="nil"/>
          <w:right w:val="nil"/>
          <w:insideH w:val="nil"/>
          <w:insideV w:val="nil"/>
        </w:tcBorders>
        <w:shd w:val="clear" w:color="auto" w:fill="417A84"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9D90A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55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97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97A" w:themeFill="accent6" w:themeFillShade="BF"/>
      </w:tcPr>
    </w:tblStylePr>
    <w:tblStylePr w:type="band1Vert">
      <w:tblPr/>
      <w:tcPr>
        <w:tcBorders>
          <w:top w:val="nil"/>
          <w:left w:val="nil"/>
          <w:bottom w:val="nil"/>
          <w:right w:val="nil"/>
          <w:insideH w:val="nil"/>
          <w:insideV w:val="nil"/>
        </w:tcBorders>
        <w:shd w:val="clear" w:color="auto" w:fill="77697A" w:themeFill="accent6" w:themeFillShade="BF"/>
      </w:tcPr>
    </w:tblStylePr>
    <w:tblStylePr w:type="band1Horz">
      <w:tblPr/>
      <w:tcPr>
        <w:tcBorders>
          <w:top w:val="nil"/>
          <w:left w:val="nil"/>
          <w:bottom w:val="nil"/>
          <w:right w:val="nil"/>
          <w:insideH w:val="nil"/>
          <w:insideV w:val="nil"/>
        </w:tcBorders>
        <w:shd w:val="clear" w:color="auto" w:fill="77697A"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3EBBF0"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A0C3E3" w:themeColor="accent2" w:themeTint="99"/>
        <w:bottom w:val="single" w:sz="2" w:space="0" w:color="A0C3E3" w:themeColor="accent2" w:themeTint="99"/>
        <w:insideH w:val="single" w:sz="2" w:space="0" w:color="A0C3E3" w:themeColor="accent2" w:themeTint="99"/>
        <w:insideV w:val="single" w:sz="2" w:space="0" w:color="A0C3E3" w:themeColor="accent2" w:themeTint="99"/>
      </w:tblBorders>
    </w:tblPr>
    <w:tblStylePr w:type="firstRow">
      <w:rPr>
        <w:b/>
        <w:bCs/>
      </w:rPr>
      <w:tblPr/>
      <w:tcPr>
        <w:tcBorders>
          <w:top w:val="nil"/>
          <w:bottom w:val="single" w:sz="12" w:space="0" w:color="A0C3E3" w:themeColor="accent2" w:themeTint="99"/>
          <w:insideH w:val="nil"/>
          <w:insideV w:val="nil"/>
        </w:tcBorders>
        <w:shd w:val="clear" w:color="auto" w:fill="FFFFFF" w:themeFill="background1"/>
      </w:tcPr>
    </w:tblStylePr>
    <w:tblStylePr w:type="lastRow">
      <w:rPr>
        <w:b/>
        <w:bCs/>
      </w:rPr>
      <w:tblPr/>
      <w:tcPr>
        <w:tcBorders>
          <w:top w:val="double" w:sz="2" w:space="0" w:color="A0C3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9BC7CE" w:themeColor="accent5" w:themeTint="99"/>
        <w:bottom w:val="single" w:sz="2" w:space="0" w:color="9BC7CE" w:themeColor="accent5" w:themeTint="99"/>
        <w:insideH w:val="single" w:sz="2" w:space="0" w:color="9BC7CE" w:themeColor="accent5" w:themeTint="99"/>
        <w:insideV w:val="single" w:sz="2" w:space="0" w:color="9BC7CE" w:themeColor="accent5" w:themeTint="99"/>
      </w:tblBorders>
    </w:tblPr>
    <w:tblStylePr w:type="firstRow">
      <w:rPr>
        <w:b/>
        <w:bCs/>
      </w:rPr>
      <w:tblPr/>
      <w:tcPr>
        <w:tcBorders>
          <w:top w:val="nil"/>
          <w:bottom w:val="single" w:sz="12" w:space="0" w:color="9BC7CE" w:themeColor="accent5" w:themeTint="99"/>
          <w:insideH w:val="nil"/>
          <w:insideV w:val="nil"/>
        </w:tcBorders>
        <w:shd w:val="clear" w:color="auto" w:fill="FFFFFF" w:themeFill="background1"/>
      </w:tcPr>
    </w:tblStylePr>
    <w:tblStylePr w:type="lastRow">
      <w:rPr>
        <w:b/>
        <w:bCs/>
      </w:rPr>
      <w:tblPr/>
      <w:tcPr>
        <w:tcBorders>
          <w:top w:val="double" w:sz="2" w:space="0" w:color="9BC7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C4BCC6" w:themeColor="accent6" w:themeTint="99"/>
        <w:bottom w:val="single" w:sz="2" w:space="0" w:color="C4BCC6" w:themeColor="accent6" w:themeTint="99"/>
        <w:insideH w:val="single" w:sz="2" w:space="0" w:color="C4BCC6" w:themeColor="accent6" w:themeTint="99"/>
        <w:insideV w:val="single" w:sz="2" w:space="0" w:color="C4BCC6" w:themeColor="accent6" w:themeTint="99"/>
      </w:tblBorders>
    </w:tblPr>
    <w:tblStylePr w:type="firstRow">
      <w:rPr>
        <w:b/>
        <w:bCs/>
      </w:rPr>
      <w:tblPr/>
      <w:tcPr>
        <w:tcBorders>
          <w:top w:val="nil"/>
          <w:bottom w:val="single" w:sz="12" w:space="0" w:color="C4BCC6" w:themeColor="accent6" w:themeTint="99"/>
          <w:insideH w:val="nil"/>
          <w:insideV w:val="nil"/>
        </w:tcBorders>
        <w:shd w:val="clear" w:color="auto" w:fill="FFFFFF" w:themeFill="background1"/>
      </w:tcPr>
    </w:tblStylePr>
    <w:tblStylePr w:type="lastRow">
      <w:rPr>
        <w:b/>
        <w:bCs/>
      </w:rPr>
      <w:tblPr/>
      <w:tcPr>
        <w:tcBorders>
          <w:top w:val="double" w:sz="2" w:space="0" w:color="C4BCC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bottom w:val="single" w:sz="4" w:space="0" w:color="C4BCC6" w:themeColor="accent6" w:themeTint="99"/>
        </w:tcBorders>
      </w:tcPr>
    </w:tblStylePr>
    <w:tblStylePr w:type="nwCell">
      <w:tblPr/>
      <w:tcPr>
        <w:tcBorders>
          <w:bottom w:val="single" w:sz="4" w:space="0" w:color="C4BCC6" w:themeColor="accent6" w:themeTint="99"/>
        </w:tcBorders>
      </w:tcPr>
    </w:tblStylePr>
    <w:tblStylePr w:type="seCell">
      <w:tblPr/>
      <w:tcPr>
        <w:tcBorders>
          <w:top w:val="single" w:sz="4" w:space="0" w:color="C4BCC6" w:themeColor="accent6" w:themeTint="99"/>
        </w:tcBorders>
      </w:tcPr>
    </w:tblStylePr>
    <w:tblStylePr w:type="swCell">
      <w:tblPr/>
      <w:tcPr>
        <w:tcBorders>
          <w:top w:val="single" w:sz="4" w:space="0" w:color="C4BCC6"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insideV w:val="nil"/>
        </w:tcBorders>
        <w:shd w:val="clear" w:color="auto" w:fill="7F8FA9" w:themeFill="accent4"/>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AA2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AA2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AA2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AA2AE" w:themeFill="accent5"/>
      </w:tcPr>
    </w:tblStylePr>
    <w:tblStylePr w:type="band1Vert">
      <w:tblPr/>
      <w:tcPr>
        <w:shd w:val="clear" w:color="auto" w:fill="BCD9DE" w:themeFill="accent5" w:themeFillTint="66"/>
      </w:tcPr>
    </w:tblStylePr>
    <w:tblStylePr w:type="band1Horz">
      <w:tblPr/>
      <w:tcPr>
        <w:shd w:val="clear" w:color="auto" w:fill="BCD9DE"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8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90A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90A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90A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90A0" w:themeFill="accent6"/>
      </w:tcPr>
    </w:tblStylePr>
    <w:tblStylePr w:type="band1Vert">
      <w:tblPr/>
      <w:tcPr>
        <w:shd w:val="clear" w:color="auto" w:fill="D7D2D9" w:themeFill="accent6" w:themeFillTint="66"/>
      </w:tcPr>
    </w:tblStylePr>
    <w:tblStylePr w:type="band1Horz">
      <w:tblPr/>
      <w:tcPr>
        <w:shd w:val="clear" w:color="auto" w:fill="D7D2D9"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2">
    <w:name w:val="Grid Table 6 Colorful Accent 2"/>
    <w:basedOn w:val="TableNormal"/>
    <w:uiPriority w:val="51"/>
    <w:rsid w:val="00AA75F6"/>
    <w:pPr>
      <w:spacing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6Colorful-Accent3">
    <w:name w:val="Grid Table 6 Colorful Accent 3"/>
    <w:basedOn w:val="TableNormal"/>
    <w:uiPriority w:val="51"/>
    <w:rsid w:val="00AA75F6"/>
    <w:pPr>
      <w:spacing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4">
    <w:name w:val="Grid Table 6 Colorful Accent 4"/>
    <w:basedOn w:val="TableNormal"/>
    <w:uiPriority w:val="51"/>
    <w:rsid w:val="00AA75F6"/>
    <w:pPr>
      <w:spacing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6Colorful-Accent5">
    <w:name w:val="Grid Table 6 Colorful Accent 5"/>
    <w:basedOn w:val="TableNormal"/>
    <w:uiPriority w:val="51"/>
    <w:rsid w:val="00AA75F6"/>
    <w:pPr>
      <w:spacing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AA75F6"/>
    <w:pPr>
      <w:spacing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bottom w:val="single" w:sz="4" w:space="0" w:color="C4BCC6" w:themeColor="accent6" w:themeTint="99"/>
        </w:tcBorders>
      </w:tcPr>
    </w:tblStylePr>
    <w:tblStylePr w:type="nwCell">
      <w:tblPr/>
      <w:tcPr>
        <w:tcBorders>
          <w:bottom w:val="single" w:sz="4" w:space="0" w:color="C4BCC6" w:themeColor="accent6" w:themeTint="99"/>
        </w:tcBorders>
      </w:tcPr>
    </w:tblStylePr>
    <w:tblStylePr w:type="seCell">
      <w:tblPr/>
      <w:tcPr>
        <w:tcBorders>
          <w:top w:val="single" w:sz="4" w:space="0" w:color="C4BCC6" w:themeColor="accent6" w:themeTint="99"/>
        </w:tcBorders>
      </w:tcPr>
    </w:tblStylePr>
    <w:tblStylePr w:type="swCell">
      <w:tblPr/>
      <w:tcPr>
        <w:tcBorders>
          <w:top w:val="single" w:sz="4" w:space="0" w:color="C4BCC6" w:themeColor="accent6" w:themeTint="99"/>
        </w:tcBorders>
      </w:tcPr>
    </w:tblStylePr>
  </w:style>
  <w:style w:type="character" w:customStyle="1" w:styleId="Heading5Char">
    <w:name w:val="Heading 5 Char"/>
    <w:basedOn w:val="DefaultParagraphFont"/>
    <w:link w:val="Heading5"/>
    <w:uiPriority w:val="9"/>
    <w:rsid w:val="00AA75F6"/>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rsid w:val="00AA75F6"/>
    <w:rPr>
      <w:rFonts w:asciiTheme="majorHAnsi" w:eastAsiaTheme="majorEastAsia" w:hAnsiTheme="majorHAnsi" w:cstheme="majorBidi"/>
      <w:color w:val="243255"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243255"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nhideWhenUsed/>
    <w:rsid w:val="00AA75F6"/>
    <w:rPr>
      <w:color w:val="9454C3"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374C80"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4A66AC" w:themeColor="accent1"/>
        <w:bottom w:val="single" w:sz="4" w:space="10" w:color="4A66AC" w:themeColor="accent1"/>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semiHidden/>
    <w:rsid w:val="003D03E5"/>
    <w:rPr>
      <w:i/>
      <w:iCs/>
      <w:color w:val="374C80" w:themeColor="accent1" w:themeShade="BF"/>
    </w:rPr>
  </w:style>
  <w:style w:type="character" w:styleId="IntenseReference">
    <w:name w:val="Intense Reference"/>
    <w:basedOn w:val="DefaultParagraphFont"/>
    <w:uiPriority w:val="32"/>
    <w:semiHidden/>
    <w:unhideWhenUsed/>
    <w:qFormat/>
    <w:rsid w:val="003D03E5"/>
    <w:rPr>
      <w:b/>
      <w:bCs/>
      <w:caps w:val="0"/>
      <w:smallCaps/>
      <w:color w:val="374C80"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18" w:space="0" w:color="297FD5" w:themeColor="accent3"/>
          <w:right w:val="single" w:sz="8" w:space="0" w:color="297FD5" w:themeColor="accent3"/>
          <w:insideH w:val="nil"/>
          <w:insideV w:val="single" w:sz="8" w:space="0" w:color="297FD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insideH w:val="nil"/>
          <w:insideV w:val="single" w:sz="8" w:space="0" w:color="297FD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shd w:val="clear" w:color="auto" w:fill="C9DFF4" w:themeFill="accent3" w:themeFillTint="3F"/>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shd w:val="clear" w:color="auto" w:fill="C9DFF4" w:themeFill="accent3" w:themeFillTint="3F"/>
      </w:tcPr>
    </w:tblStylePr>
    <w:tblStylePr w:type="band2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insideV w:val="single" w:sz="8" w:space="0" w:color="297FD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18" w:space="0" w:color="7F8FA9" w:themeColor="accent4"/>
          <w:right w:val="single" w:sz="8" w:space="0" w:color="7F8FA9" w:themeColor="accent4"/>
          <w:insideH w:val="nil"/>
          <w:insideV w:val="single" w:sz="8" w:space="0" w:color="7F8FA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insideH w:val="nil"/>
          <w:insideV w:val="single" w:sz="8" w:space="0" w:color="7F8FA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shd w:val="clear" w:color="auto" w:fill="DFE3E9" w:themeFill="accent4" w:themeFillTint="3F"/>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shd w:val="clear" w:color="auto" w:fill="DFE3E9" w:themeFill="accent4" w:themeFillTint="3F"/>
      </w:tcPr>
    </w:tblStylePr>
    <w:tblStylePr w:type="band2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insideV w:val="single" w:sz="8" w:space="0" w:color="7F8FA9"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18" w:space="0" w:color="5AA2AE" w:themeColor="accent5"/>
          <w:right w:val="single" w:sz="8" w:space="0" w:color="5AA2AE" w:themeColor="accent5"/>
          <w:insideH w:val="nil"/>
          <w:insideV w:val="single" w:sz="8" w:space="0" w:color="5AA2A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insideH w:val="nil"/>
          <w:insideV w:val="single" w:sz="8" w:space="0" w:color="5AA2A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shd w:val="clear" w:color="auto" w:fill="D6E7EB" w:themeFill="accent5" w:themeFillTint="3F"/>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shd w:val="clear" w:color="auto" w:fill="D6E7EB" w:themeFill="accent5" w:themeFillTint="3F"/>
      </w:tcPr>
    </w:tblStylePr>
    <w:tblStylePr w:type="band2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insideV w:val="single" w:sz="8" w:space="0" w:color="5AA2AE"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18" w:space="0" w:color="9D90A0" w:themeColor="accent6"/>
          <w:right w:val="single" w:sz="8" w:space="0" w:color="9D90A0" w:themeColor="accent6"/>
          <w:insideH w:val="nil"/>
          <w:insideV w:val="single" w:sz="8" w:space="0" w:color="9D90A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insideH w:val="nil"/>
          <w:insideV w:val="single" w:sz="8" w:space="0" w:color="9D90A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shd w:val="clear" w:color="auto" w:fill="E6E3E7" w:themeFill="accent6" w:themeFillTint="3F"/>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shd w:val="clear" w:color="auto" w:fill="E6E3E7" w:themeFill="accent6" w:themeFillTint="3F"/>
      </w:tcPr>
    </w:tblStylePr>
    <w:tblStylePr w:type="band2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pPr>
        <w:spacing w:before="0" w:after="0" w:line="240" w:lineRule="auto"/>
      </w:pPr>
      <w:rPr>
        <w:b/>
        <w:bCs/>
        <w:color w:val="FFFFFF" w:themeColor="background1"/>
      </w:rPr>
      <w:tblPr/>
      <w:tcPr>
        <w:shd w:val="clear" w:color="auto" w:fill="297FD5" w:themeFill="accent3"/>
      </w:tcPr>
    </w:tblStylePr>
    <w:tblStylePr w:type="lastRow">
      <w:pPr>
        <w:spacing w:before="0" w:after="0" w:line="240" w:lineRule="auto"/>
      </w:pPr>
      <w:rPr>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tcBorders>
      </w:tcPr>
    </w:tblStylePr>
    <w:tblStylePr w:type="firstCol">
      <w:rPr>
        <w:b/>
        <w:bCs/>
      </w:rPr>
    </w:tblStylePr>
    <w:tblStylePr w:type="lastCol">
      <w:rPr>
        <w:b/>
        <w:bCs/>
      </w:r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pPr>
        <w:spacing w:before="0" w:after="0" w:line="240" w:lineRule="auto"/>
      </w:pPr>
      <w:rPr>
        <w:b/>
        <w:bCs/>
        <w:color w:val="FFFFFF" w:themeColor="background1"/>
      </w:rPr>
      <w:tblPr/>
      <w:tcPr>
        <w:shd w:val="clear" w:color="auto" w:fill="7F8FA9" w:themeFill="accent4"/>
      </w:tcPr>
    </w:tblStylePr>
    <w:tblStylePr w:type="lastRow">
      <w:pPr>
        <w:spacing w:before="0" w:after="0" w:line="240" w:lineRule="auto"/>
      </w:pPr>
      <w:rPr>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tcBorders>
      </w:tcPr>
    </w:tblStylePr>
    <w:tblStylePr w:type="firstCol">
      <w:rPr>
        <w:b/>
        <w:bCs/>
      </w:rPr>
    </w:tblStylePr>
    <w:tblStylePr w:type="lastCol">
      <w:rPr>
        <w:b/>
        <w:bCs/>
      </w:r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pPr>
        <w:spacing w:before="0" w:after="0" w:line="240" w:lineRule="auto"/>
      </w:pPr>
      <w:rPr>
        <w:b/>
        <w:bCs/>
        <w:color w:val="FFFFFF" w:themeColor="background1"/>
      </w:rPr>
      <w:tblPr/>
      <w:tcPr>
        <w:shd w:val="clear" w:color="auto" w:fill="5AA2AE" w:themeFill="accent5"/>
      </w:tcPr>
    </w:tblStylePr>
    <w:tblStylePr w:type="lastRow">
      <w:pPr>
        <w:spacing w:before="0" w:after="0" w:line="240" w:lineRule="auto"/>
      </w:pPr>
      <w:rPr>
        <w:b/>
        <w:bCs/>
      </w:rPr>
      <w:tblPr/>
      <w:tcPr>
        <w:tcBorders>
          <w:top w:val="double" w:sz="6" w:space="0" w:color="5AA2AE" w:themeColor="accent5"/>
          <w:left w:val="single" w:sz="8" w:space="0" w:color="5AA2AE" w:themeColor="accent5"/>
          <w:bottom w:val="single" w:sz="8" w:space="0" w:color="5AA2AE" w:themeColor="accent5"/>
          <w:right w:val="single" w:sz="8" w:space="0" w:color="5AA2AE" w:themeColor="accent5"/>
        </w:tcBorders>
      </w:tcPr>
    </w:tblStylePr>
    <w:tblStylePr w:type="firstCol">
      <w:rPr>
        <w:b/>
        <w:bCs/>
      </w:rPr>
    </w:tblStylePr>
    <w:tblStylePr w:type="lastCol">
      <w:rPr>
        <w:b/>
        <w:bCs/>
      </w:rPr>
    </w:tblStylePr>
    <w:tblStylePr w:type="band1Vert">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tblStylePr w:type="band1Horz">
      <w:tblPr/>
      <w:tcPr>
        <w:tcBorders>
          <w:top w:val="single" w:sz="8" w:space="0" w:color="5AA2AE" w:themeColor="accent5"/>
          <w:left w:val="single" w:sz="8" w:space="0" w:color="5AA2AE" w:themeColor="accent5"/>
          <w:bottom w:val="single" w:sz="8" w:space="0" w:color="5AA2AE" w:themeColor="accent5"/>
          <w:right w:val="single" w:sz="8" w:space="0" w:color="5AA2AE"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pPr>
        <w:spacing w:before="0" w:after="0" w:line="240" w:lineRule="auto"/>
      </w:pPr>
      <w:rPr>
        <w:b/>
        <w:bCs/>
        <w:color w:val="FFFFFF" w:themeColor="background1"/>
      </w:rPr>
      <w:tblPr/>
      <w:tcPr>
        <w:shd w:val="clear" w:color="auto" w:fill="9D90A0" w:themeFill="accent6"/>
      </w:tcPr>
    </w:tblStylePr>
    <w:tblStylePr w:type="lastRow">
      <w:pPr>
        <w:spacing w:before="0" w:after="0" w:line="240" w:lineRule="auto"/>
      </w:pPr>
      <w:rPr>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tcBorders>
      </w:tcPr>
    </w:tblStylePr>
    <w:tblStylePr w:type="firstCol">
      <w:rPr>
        <w:b/>
        <w:bCs/>
      </w:rPr>
    </w:tblStylePr>
    <w:tblStylePr w:type="lastCol">
      <w:rPr>
        <w:b/>
        <w:bCs/>
      </w:r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1E5E9F" w:themeColor="accent3" w:themeShade="BF"/>
    </w:rPr>
    <w:tblPr>
      <w:tblStyleRowBandSize w:val="1"/>
      <w:tblStyleColBandSize w:val="1"/>
      <w:tblBorders>
        <w:top w:val="single" w:sz="8" w:space="0" w:color="297FD5" w:themeColor="accent3"/>
        <w:bottom w:val="single" w:sz="8" w:space="0" w:color="297FD5" w:themeColor="accent3"/>
      </w:tblBorders>
    </w:tblPr>
    <w:tblStylePr w:type="fir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lastRow">
      <w:pPr>
        <w:spacing w:before="0" w:after="0" w:line="240" w:lineRule="auto"/>
      </w:pPr>
      <w:rPr>
        <w:b/>
        <w:bCs/>
      </w:rPr>
      <w:tblPr/>
      <w:tcPr>
        <w:tcBorders>
          <w:top w:val="single" w:sz="8" w:space="0" w:color="297FD5" w:themeColor="accent3"/>
          <w:left w:val="nil"/>
          <w:bottom w:val="single" w:sz="8" w:space="0" w:color="297FD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left w:val="nil"/>
          <w:right w:val="nil"/>
          <w:insideH w:val="nil"/>
          <w:insideV w:val="nil"/>
        </w:tcBorders>
        <w:shd w:val="clear" w:color="auto" w:fill="C9DFF4"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596984" w:themeColor="accent4" w:themeShade="BF"/>
    </w:rPr>
    <w:tblPr>
      <w:tblStyleRowBandSize w:val="1"/>
      <w:tblStyleColBandSize w:val="1"/>
      <w:tblBorders>
        <w:top w:val="single" w:sz="8" w:space="0" w:color="7F8FA9" w:themeColor="accent4"/>
        <w:bottom w:val="single" w:sz="8" w:space="0" w:color="7F8FA9" w:themeColor="accent4"/>
      </w:tblBorders>
    </w:tblPr>
    <w:tblStylePr w:type="fir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la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left w:val="nil"/>
          <w:right w:val="nil"/>
          <w:insideH w:val="nil"/>
          <w:insideV w:val="nil"/>
        </w:tcBorders>
        <w:shd w:val="clear" w:color="auto" w:fill="DFE3E9"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417A84" w:themeColor="accent5" w:themeShade="BF"/>
    </w:rPr>
    <w:tblPr>
      <w:tblStyleRowBandSize w:val="1"/>
      <w:tblStyleColBandSize w:val="1"/>
      <w:tblBorders>
        <w:top w:val="single" w:sz="8" w:space="0" w:color="5AA2AE" w:themeColor="accent5"/>
        <w:bottom w:val="single" w:sz="8" w:space="0" w:color="5AA2AE" w:themeColor="accent5"/>
      </w:tblBorders>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77697A" w:themeColor="accent6" w:themeShade="BF"/>
    </w:rPr>
    <w:tblPr>
      <w:tblStyleRowBandSize w:val="1"/>
      <w:tblStyleColBandSize w:val="1"/>
      <w:tblBorders>
        <w:top w:val="single" w:sz="8" w:space="0" w:color="9D90A0" w:themeColor="accent6"/>
        <w:bottom w:val="single" w:sz="8" w:space="0" w:color="9D90A0" w:themeColor="accent6"/>
      </w:tblBorders>
    </w:tblPr>
    <w:tblStylePr w:type="fir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lastRow">
      <w:pPr>
        <w:spacing w:before="0" w:after="0" w:line="240" w:lineRule="auto"/>
      </w:pPr>
      <w:rPr>
        <w:b/>
        <w:bCs/>
      </w:rPr>
      <w:tblPr/>
      <w:tcPr>
        <w:tcBorders>
          <w:top w:val="single" w:sz="8" w:space="0" w:color="9D90A0" w:themeColor="accent6"/>
          <w:left w:val="nil"/>
          <w:bottom w:val="single" w:sz="8" w:space="0" w:color="9D90A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left w:val="nil"/>
          <w:right w:val="nil"/>
          <w:insideH w:val="nil"/>
          <w:insideV w:val="nil"/>
        </w:tcBorders>
        <w:shd w:val="clear" w:color="auto" w:fill="E6E3E7"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90A1CF" w:themeColor="accent1" w:themeTint="99"/>
        </w:tcBorders>
      </w:tcPr>
    </w:tblStylePr>
    <w:tblStylePr w:type="lastRow">
      <w:rPr>
        <w:b/>
        <w:bCs/>
      </w:rPr>
      <w:tblPr/>
      <w:tcPr>
        <w:tcBorders>
          <w:top w:val="sing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9BC7CE" w:themeColor="accent5" w:themeTint="99"/>
        <w:bottom w:val="single" w:sz="4" w:space="0" w:color="9BC7CE" w:themeColor="accent5" w:themeTint="99"/>
        <w:insideH w:val="single" w:sz="4" w:space="0" w:color="9BC7C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C4BCC6" w:themeColor="accent6" w:themeTint="99"/>
        <w:bottom w:val="single" w:sz="4" w:space="0" w:color="C4BCC6" w:themeColor="accent6" w:themeTint="99"/>
        <w:insideH w:val="single" w:sz="4" w:space="0" w:color="C4BCC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7F8FA9" w:themeColor="accent4"/>
        <w:left w:val="single" w:sz="4" w:space="0" w:color="7F8FA9" w:themeColor="accent4"/>
        <w:bottom w:val="single" w:sz="4" w:space="0" w:color="7F8FA9" w:themeColor="accent4"/>
        <w:right w:val="single" w:sz="4" w:space="0" w:color="7F8FA9" w:themeColor="accent4"/>
      </w:tblBorders>
    </w:tblPr>
    <w:tblStylePr w:type="firstRow">
      <w:rPr>
        <w:b/>
        <w:bCs/>
        <w:color w:val="FFFFFF" w:themeColor="background1"/>
      </w:rPr>
      <w:tblPr/>
      <w:tcPr>
        <w:shd w:val="clear" w:color="auto" w:fill="7F8FA9" w:themeFill="accent4"/>
      </w:tcPr>
    </w:tblStylePr>
    <w:tblStylePr w:type="lastRow">
      <w:rPr>
        <w:b/>
        <w:bCs/>
      </w:rPr>
      <w:tblPr/>
      <w:tcPr>
        <w:tcBorders>
          <w:top w:val="double" w:sz="4" w:space="0" w:color="7F8FA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F8FA9" w:themeColor="accent4"/>
          <w:right w:val="single" w:sz="4" w:space="0" w:color="7F8FA9" w:themeColor="accent4"/>
        </w:tcBorders>
      </w:tcPr>
    </w:tblStylePr>
    <w:tblStylePr w:type="band1Horz">
      <w:tblPr/>
      <w:tcPr>
        <w:tcBorders>
          <w:top w:val="single" w:sz="4" w:space="0" w:color="7F8FA9" w:themeColor="accent4"/>
          <w:bottom w:val="single" w:sz="4" w:space="0" w:color="7F8FA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F8FA9" w:themeColor="accent4"/>
          <w:left w:val="nil"/>
        </w:tcBorders>
      </w:tcPr>
    </w:tblStylePr>
    <w:tblStylePr w:type="swCell">
      <w:tblPr/>
      <w:tcPr>
        <w:tcBorders>
          <w:top w:val="double" w:sz="4" w:space="0" w:color="7F8FA9"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9D90A0" w:themeColor="accent6"/>
        <w:left w:val="single" w:sz="4" w:space="0" w:color="9D90A0" w:themeColor="accent6"/>
        <w:bottom w:val="single" w:sz="4" w:space="0" w:color="9D90A0" w:themeColor="accent6"/>
        <w:right w:val="single" w:sz="4" w:space="0" w:color="9D90A0" w:themeColor="accent6"/>
      </w:tblBorders>
    </w:tblPr>
    <w:tblStylePr w:type="firstRow">
      <w:rPr>
        <w:b/>
        <w:bCs/>
        <w:color w:val="FFFFFF" w:themeColor="background1"/>
      </w:rPr>
      <w:tblPr/>
      <w:tcPr>
        <w:shd w:val="clear" w:color="auto" w:fill="9D90A0" w:themeFill="accent6"/>
      </w:tcPr>
    </w:tblStylePr>
    <w:tblStylePr w:type="lastRow">
      <w:rPr>
        <w:b/>
        <w:bCs/>
      </w:rPr>
      <w:tblPr/>
      <w:tcPr>
        <w:tcBorders>
          <w:top w:val="double" w:sz="4" w:space="0" w:color="9D90A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90A0" w:themeColor="accent6"/>
          <w:right w:val="single" w:sz="4" w:space="0" w:color="9D90A0" w:themeColor="accent6"/>
        </w:tcBorders>
      </w:tcPr>
    </w:tblStylePr>
    <w:tblStylePr w:type="band1Horz">
      <w:tblPr/>
      <w:tcPr>
        <w:tcBorders>
          <w:top w:val="single" w:sz="4" w:space="0" w:color="9D90A0" w:themeColor="accent6"/>
          <w:bottom w:val="single" w:sz="4" w:space="0" w:color="9D90A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90A0" w:themeColor="accent6"/>
          <w:left w:val="nil"/>
        </w:tcBorders>
      </w:tcPr>
    </w:tblStylePr>
    <w:tblStylePr w:type="swCell">
      <w:tblPr/>
      <w:tcPr>
        <w:tcBorders>
          <w:top w:val="double" w:sz="4" w:space="0" w:color="9D90A0"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tcBorders>
        <w:shd w:val="clear" w:color="auto" w:fill="9D90A0" w:themeFill="accent6"/>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4A66AC" w:themeColor="accent1"/>
        <w:left w:val="single" w:sz="24" w:space="0" w:color="4A66AC" w:themeColor="accent1"/>
        <w:bottom w:val="single" w:sz="24" w:space="0" w:color="4A66AC" w:themeColor="accent1"/>
        <w:right w:val="single" w:sz="24" w:space="0" w:color="4A66AC" w:themeColor="accent1"/>
      </w:tblBorders>
    </w:tblPr>
    <w:tcPr>
      <w:shd w:val="clear" w:color="auto" w:fill="4A66A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297FD5" w:themeColor="accent3"/>
        <w:left w:val="single" w:sz="24" w:space="0" w:color="297FD5" w:themeColor="accent3"/>
        <w:bottom w:val="single" w:sz="24" w:space="0" w:color="297FD5" w:themeColor="accent3"/>
        <w:right w:val="single" w:sz="24" w:space="0" w:color="297FD5" w:themeColor="accent3"/>
      </w:tblBorders>
    </w:tblPr>
    <w:tcPr>
      <w:shd w:val="clear" w:color="auto" w:fill="297FD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7F8FA9" w:themeColor="accent4"/>
        <w:left w:val="single" w:sz="24" w:space="0" w:color="7F8FA9" w:themeColor="accent4"/>
        <w:bottom w:val="single" w:sz="24" w:space="0" w:color="7F8FA9" w:themeColor="accent4"/>
        <w:right w:val="single" w:sz="24" w:space="0" w:color="7F8FA9" w:themeColor="accent4"/>
      </w:tblBorders>
    </w:tblPr>
    <w:tcPr>
      <w:shd w:val="clear" w:color="auto" w:fill="7F8FA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9D90A0" w:themeColor="accent6"/>
        <w:left w:val="single" w:sz="24" w:space="0" w:color="9D90A0" w:themeColor="accent6"/>
        <w:bottom w:val="single" w:sz="24" w:space="0" w:color="9D90A0" w:themeColor="accent6"/>
        <w:right w:val="single" w:sz="24" w:space="0" w:color="9D90A0" w:themeColor="accent6"/>
      </w:tblBorders>
    </w:tblPr>
    <w:tcPr>
      <w:shd w:val="clear" w:color="auto" w:fill="9D90A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Accent2">
    <w:name w:val="List Table 6 Colorful Accent 2"/>
    <w:basedOn w:val="TableNormal"/>
    <w:uiPriority w:val="51"/>
    <w:rsid w:val="00AA75F6"/>
    <w:pPr>
      <w:spacing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3">
    <w:name w:val="List Table 6 Colorful Accent 3"/>
    <w:basedOn w:val="TableNormal"/>
    <w:uiPriority w:val="51"/>
    <w:rsid w:val="00AA75F6"/>
    <w:pPr>
      <w:spacing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6Colorful-Accent4">
    <w:name w:val="List Table 6 Colorful Accent 4"/>
    <w:basedOn w:val="TableNormal"/>
    <w:uiPriority w:val="51"/>
    <w:rsid w:val="00AA75F6"/>
    <w:pPr>
      <w:spacing w:line="240" w:lineRule="auto"/>
    </w:pPr>
    <w:rPr>
      <w:color w:val="596984" w:themeColor="accent4" w:themeShade="BF"/>
    </w:rPr>
    <w:tblPr>
      <w:tblStyleRowBandSize w:val="1"/>
      <w:tblStyleColBandSize w:val="1"/>
      <w:tblBorders>
        <w:top w:val="single" w:sz="4" w:space="0" w:color="7F8FA9" w:themeColor="accent4"/>
        <w:bottom w:val="single" w:sz="4" w:space="0" w:color="7F8FA9" w:themeColor="accent4"/>
      </w:tblBorders>
    </w:tblPr>
    <w:tblStylePr w:type="firstRow">
      <w:rPr>
        <w:b/>
        <w:bCs/>
      </w:rPr>
      <w:tblPr/>
      <w:tcPr>
        <w:tcBorders>
          <w:bottom w:val="single" w:sz="4" w:space="0" w:color="7F8FA9" w:themeColor="accent4"/>
        </w:tcBorders>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6Colorful-Accent5">
    <w:name w:val="List Table 6 Colorful Accent 5"/>
    <w:basedOn w:val="TableNormal"/>
    <w:uiPriority w:val="51"/>
    <w:rsid w:val="00AA75F6"/>
    <w:pPr>
      <w:spacing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6">
    <w:name w:val="List Table 6 Colorful Accent 6"/>
    <w:basedOn w:val="TableNormal"/>
    <w:uiPriority w:val="51"/>
    <w:rsid w:val="00AA75F6"/>
    <w:pPr>
      <w:spacing w:line="240" w:lineRule="auto"/>
    </w:pPr>
    <w:rPr>
      <w:color w:val="77697A" w:themeColor="accent6" w:themeShade="BF"/>
    </w:rPr>
    <w:tblPr>
      <w:tblStyleRowBandSize w:val="1"/>
      <w:tblStyleColBandSize w:val="1"/>
      <w:tblBorders>
        <w:top w:val="single" w:sz="4" w:space="0" w:color="9D90A0" w:themeColor="accent6"/>
        <w:bottom w:val="single" w:sz="4" w:space="0" w:color="9D90A0" w:themeColor="accent6"/>
      </w:tblBorders>
    </w:tblPr>
    <w:tblStylePr w:type="firstRow">
      <w:rPr>
        <w:b/>
        <w:bCs/>
      </w:rPr>
      <w:tblPr/>
      <w:tcPr>
        <w:tcBorders>
          <w:bottom w:val="single" w:sz="4" w:space="0" w:color="9D90A0" w:themeColor="accent6"/>
        </w:tcBorders>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374C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3476B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9DD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9DD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9DD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9DD1" w:themeColor="accent2"/>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insideV w:val="single" w:sz="8" w:space="0" w:color="748AC3" w:themeColor="accent1" w:themeTint="BF"/>
      </w:tblBorders>
    </w:tblPr>
    <w:tcPr>
      <w:shd w:val="clear" w:color="auto" w:fill="D1D8EB" w:themeFill="accent1" w:themeFillTint="3F"/>
    </w:tcPr>
    <w:tblStylePr w:type="firstRow">
      <w:rPr>
        <w:b/>
        <w:bCs/>
      </w:rPr>
    </w:tblStylePr>
    <w:tblStylePr w:type="lastRow">
      <w:rPr>
        <w:b/>
        <w:bCs/>
      </w:rPr>
      <w:tblPr/>
      <w:tcPr>
        <w:tcBorders>
          <w:top w:val="single" w:sz="18" w:space="0" w:color="748AC3" w:themeColor="accent1" w:themeTint="BF"/>
        </w:tcBorders>
      </w:tcPr>
    </w:tblStylePr>
    <w:tblStylePr w:type="firstCol">
      <w:rPr>
        <w:b/>
        <w:bCs/>
      </w:rPr>
    </w:tblStylePr>
    <w:tblStylePr w:type="lastCol">
      <w:rPr>
        <w:b/>
        <w:bCs/>
      </w:rPr>
    </w:tblStylePr>
    <w:tblStylePr w:type="band1Vert">
      <w:tblPr/>
      <w:tcPr>
        <w:shd w:val="clear" w:color="auto" w:fill="A2B1D7" w:themeFill="accent1" w:themeFillTint="7F"/>
      </w:tcPr>
    </w:tblStylePr>
    <w:tblStylePr w:type="band1Horz">
      <w:tblPr/>
      <w:tcPr>
        <w:shd w:val="clear" w:color="auto" w:fill="A2B1D7"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insideV w:val="single" w:sz="8" w:space="0" w:color="89B5DC" w:themeColor="accent2" w:themeTint="BF"/>
      </w:tblBorders>
    </w:tblPr>
    <w:tcPr>
      <w:shd w:val="clear" w:color="auto" w:fill="D8E6F3" w:themeFill="accent2" w:themeFillTint="3F"/>
    </w:tcPr>
    <w:tblStylePr w:type="firstRow">
      <w:rPr>
        <w:b/>
        <w:bCs/>
      </w:rPr>
    </w:tblStylePr>
    <w:tblStylePr w:type="lastRow">
      <w:rPr>
        <w:b/>
        <w:bCs/>
      </w:rPr>
      <w:tblPr/>
      <w:tcPr>
        <w:tcBorders>
          <w:top w:val="single" w:sz="18" w:space="0" w:color="89B5DC" w:themeColor="accent2" w:themeTint="BF"/>
        </w:tcBorders>
      </w:tcPr>
    </w:tblStylePr>
    <w:tblStylePr w:type="firstCol">
      <w:rPr>
        <w:b/>
        <w:bCs/>
      </w:rPr>
    </w:tblStylePr>
    <w:tblStylePr w:type="lastCol">
      <w:rPr>
        <w:b/>
        <w:bCs/>
      </w:rPr>
    </w:tblStylePr>
    <w:tblStylePr w:type="band1Vert">
      <w:tblPr/>
      <w:tcPr>
        <w:shd w:val="clear" w:color="auto" w:fill="B0CDE8" w:themeFill="accent2" w:themeFillTint="7F"/>
      </w:tcPr>
    </w:tblStylePr>
    <w:tblStylePr w:type="band1Horz">
      <w:tblPr/>
      <w:tcPr>
        <w:shd w:val="clear" w:color="auto" w:fill="B0CDE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insideV w:val="single" w:sz="8" w:space="0" w:color="5D9EE0" w:themeColor="accent3" w:themeTint="BF"/>
      </w:tblBorders>
    </w:tblPr>
    <w:tcPr>
      <w:shd w:val="clear" w:color="auto" w:fill="C9DFF4" w:themeFill="accent3" w:themeFillTint="3F"/>
    </w:tcPr>
    <w:tblStylePr w:type="firstRow">
      <w:rPr>
        <w:b/>
        <w:bCs/>
      </w:rPr>
    </w:tblStylePr>
    <w:tblStylePr w:type="lastRow">
      <w:rPr>
        <w:b/>
        <w:bCs/>
      </w:rPr>
      <w:tblPr/>
      <w:tcPr>
        <w:tcBorders>
          <w:top w:val="single" w:sz="18" w:space="0" w:color="5D9EE0" w:themeColor="accent3" w:themeTint="BF"/>
        </w:tcBorders>
      </w:tcPr>
    </w:tblStylePr>
    <w:tblStylePr w:type="firstCol">
      <w:rPr>
        <w:b/>
        <w:bCs/>
      </w:rPr>
    </w:tblStylePr>
    <w:tblStylePr w:type="lastCol">
      <w:rPr>
        <w:b/>
        <w:bCs/>
      </w:rPr>
    </w:tblStylePr>
    <w:tblStylePr w:type="band1Vert">
      <w:tblPr/>
      <w:tcPr>
        <w:shd w:val="clear" w:color="auto" w:fill="93BEEA" w:themeFill="accent3" w:themeFillTint="7F"/>
      </w:tcPr>
    </w:tblStylePr>
    <w:tblStylePr w:type="band1Horz">
      <w:tblPr/>
      <w:tcPr>
        <w:shd w:val="clear" w:color="auto" w:fill="93BEEA"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insideV w:val="single" w:sz="8" w:space="0" w:color="9FABBE" w:themeColor="accent4" w:themeTint="BF"/>
      </w:tblBorders>
    </w:tblPr>
    <w:tcPr>
      <w:shd w:val="clear" w:color="auto" w:fill="DFE3E9" w:themeFill="accent4" w:themeFillTint="3F"/>
    </w:tcPr>
    <w:tblStylePr w:type="firstRow">
      <w:rPr>
        <w:b/>
        <w:bCs/>
      </w:rPr>
    </w:tblStylePr>
    <w:tblStylePr w:type="lastRow">
      <w:rPr>
        <w:b/>
        <w:bCs/>
      </w:rPr>
      <w:tblPr/>
      <w:tcPr>
        <w:tcBorders>
          <w:top w:val="single" w:sz="18" w:space="0" w:color="9FABBE" w:themeColor="accent4" w:themeTint="BF"/>
        </w:tcBorders>
      </w:tcPr>
    </w:tblStylePr>
    <w:tblStylePr w:type="firstCol">
      <w:rPr>
        <w:b/>
        <w:bCs/>
      </w:rPr>
    </w:tblStylePr>
    <w:tblStylePr w:type="lastCol">
      <w:rPr>
        <w:b/>
        <w:bCs/>
      </w:rPr>
    </w:tblStylePr>
    <w:tblStylePr w:type="band1Vert">
      <w:tblPr/>
      <w:tcPr>
        <w:shd w:val="clear" w:color="auto" w:fill="BFC7D4" w:themeFill="accent4" w:themeFillTint="7F"/>
      </w:tcPr>
    </w:tblStylePr>
    <w:tblStylePr w:type="band1Horz">
      <w:tblPr/>
      <w:tcPr>
        <w:shd w:val="clear" w:color="auto" w:fill="BFC7D4"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insideV w:val="single" w:sz="8" w:space="0" w:color="B5ABB7" w:themeColor="accent6" w:themeTint="BF"/>
      </w:tblBorders>
    </w:tblPr>
    <w:tcPr>
      <w:shd w:val="clear" w:color="auto" w:fill="E6E3E7" w:themeFill="accent6" w:themeFillTint="3F"/>
    </w:tcPr>
    <w:tblStylePr w:type="firstRow">
      <w:rPr>
        <w:b/>
        <w:bCs/>
      </w:rPr>
    </w:tblStylePr>
    <w:tblStylePr w:type="lastRow">
      <w:rPr>
        <w:b/>
        <w:bCs/>
      </w:rPr>
      <w:tblPr/>
      <w:tcPr>
        <w:tcBorders>
          <w:top w:val="single" w:sz="18" w:space="0" w:color="B5ABB7" w:themeColor="accent6" w:themeTint="BF"/>
        </w:tcBorders>
      </w:tcPr>
    </w:tblStylePr>
    <w:tblStylePr w:type="firstCol">
      <w:rPr>
        <w:b/>
        <w:bCs/>
      </w:rPr>
    </w:tblStylePr>
    <w:tblStylePr w:type="lastCol">
      <w:rPr>
        <w:b/>
        <w:bCs/>
      </w:rPr>
    </w:tblStylePr>
    <w:tblStylePr w:type="band1Vert">
      <w:tblPr/>
      <w:tcPr>
        <w:shd w:val="clear" w:color="auto" w:fill="CEC7CF" w:themeFill="accent6" w:themeFillTint="7F"/>
      </w:tcPr>
    </w:tblStylePr>
    <w:tblStylePr w:type="band1Horz">
      <w:tblPr/>
      <w:tcPr>
        <w:shd w:val="clear" w:color="auto" w:fill="CEC7CF"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cPr>
      <w:shd w:val="clear" w:color="auto" w:fill="D1D8EB" w:themeFill="accent1" w:themeFillTint="3F"/>
    </w:tcPr>
    <w:tblStylePr w:type="firstRow">
      <w:rPr>
        <w:b/>
        <w:bCs/>
        <w:color w:val="000000" w:themeColor="text1"/>
      </w:rPr>
      <w:tblPr/>
      <w:tcPr>
        <w:shd w:val="clear" w:color="auto" w:fill="ECEF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F" w:themeFill="accent1" w:themeFillTint="33"/>
      </w:tcPr>
    </w:tblStylePr>
    <w:tblStylePr w:type="band1Vert">
      <w:tblPr/>
      <w:tcPr>
        <w:shd w:val="clear" w:color="auto" w:fill="A2B1D7" w:themeFill="accent1" w:themeFillTint="7F"/>
      </w:tcPr>
    </w:tblStylePr>
    <w:tblStylePr w:type="band1Horz">
      <w:tblPr/>
      <w:tcPr>
        <w:tcBorders>
          <w:insideH w:val="single" w:sz="6" w:space="0" w:color="4A66AC" w:themeColor="accent1"/>
          <w:insideV w:val="single" w:sz="6" w:space="0" w:color="4A66AC" w:themeColor="accent1"/>
        </w:tcBorders>
        <w:shd w:val="clear" w:color="auto" w:fill="A2B1D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cPr>
      <w:shd w:val="clear" w:color="auto" w:fill="D8E6F3" w:themeFill="accent2" w:themeFillTint="3F"/>
    </w:tcPr>
    <w:tblStylePr w:type="firstRow">
      <w:rPr>
        <w:b/>
        <w:bCs/>
        <w:color w:val="000000" w:themeColor="text1"/>
      </w:rPr>
      <w:tblPr/>
      <w:tcPr>
        <w:shd w:val="clear" w:color="auto" w:fill="EF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BF5" w:themeFill="accent2" w:themeFillTint="33"/>
      </w:tcPr>
    </w:tblStylePr>
    <w:tblStylePr w:type="band1Vert">
      <w:tblPr/>
      <w:tcPr>
        <w:shd w:val="clear" w:color="auto" w:fill="B0CDE8" w:themeFill="accent2" w:themeFillTint="7F"/>
      </w:tcPr>
    </w:tblStylePr>
    <w:tblStylePr w:type="band1Horz">
      <w:tblPr/>
      <w:tcPr>
        <w:tcBorders>
          <w:insideH w:val="single" w:sz="6" w:space="0" w:color="629DD1" w:themeColor="accent2"/>
          <w:insideV w:val="single" w:sz="6" w:space="0" w:color="629DD1" w:themeColor="accent2"/>
        </w:tcBorders>
        <w:shd w:val="clear" w:color="auto" w:fill="B0CDE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insideH w:val="single" w:sz="8" w:space="0" w:color="297FD5" w:themeColor="accent3"/>
        <w:insideV w:val="single" w:sz="8" w:space="0" w:color="297FD5" w:themeColor="accent3"/>
      </w:tblBorders>
    </w:tblPr>
    <w:tcPr>
      <w:shd w:val="clear" w:color="auto" w:fill="C9DFF4" w:themeFill="accent3" w:themeFillTint="3F"/>
    </w:tcPr>
    <w:tblStylePr w:type="firstRow">
      <w:rPr>
        <w:b/>
        <w:bCs/>
        <w:color w:val="000000" w:themeColor="text1"/>
      </w:rPr>
      <w:tblPr/>
      <w:tcPr>
        <w:shd w:val="clear" w:color="auto" w:fill="E9F2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3" w:themeFillTint="33"/>
      </w:tcPr>
    </w:tblStylePr>
    <w:tblStylePr w:type="band1Vert">
      <w:tblPr/>
      <w:tcPr>
        <w:shd w:val="clear" w:color="auto" w:fill="93BEEA" w:themeFill="accent3" w:themeFillTint="7F"/>
      </w:tcPr>
    </w:tblStylePr>
    <w:tblStylePr w:type="band1Horz">
      <w:tblPr/>
      <w:tcPr>
        <w:tcBorders>
          <w:insideH w:val="single" w:sz="6" w:space="0" w:color="297FD5" w:themeColor="accent3"/>
          <w:insideV w:val="single" w:sz="6" w:space="0" w:color="297FD5" w:themeColor="accent3"/>
        </w:tcBorders>
        <w:shd w:val="clear" w:color="auto" w:fill="93BEE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insideH w:val="single" w:sz="8" w:space="0" w:color="7F8FA9" w:themeColor="accent4"/>
        <w:insideV w:val="single" w:sz="8" w:space="0" w:color="7F8FA9" w:themeColor="accent4"/>
      </w:tblBorders>
    </w:tblPr>
    <w:tcPr>
      <w:shd w:val="clear" w:color="auto" w:fill="DFE3E9" w:themeFill="accent4" w:themeFillTint="3F"/>
    </w:tcPr>
    <w:tblStylePr w:type="firstRow">
      <w:rPr>
        <w:b/>
        <w:bCs/>
        <w:color w:val="000000" w:themeColor="text1"/>
      </w:rPr>
      <w:tblPr/>
      <w:tcPr>
        <w:shd w:val="clear" w:color="auto" w:fill="F2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8ED" w:themeFill="accent4" w:themeFillTint="33"/>
      </w:tcPr>
    </w:tblStylePr>
    <w:tblStylePr w:type="band1Vert">
      <w:tblPr/>
      <w:tcPr>
        <w:shd w:val="clear" w:color="auto" w:fill="BFC7D4" w:themeFill="accent4" w:themeFillTint="7F"/>
      </w:tcPr>
    </w:tblStylePr>
    <w:tblStylePr w:type="band1Horz">
      <w:tblPr/>
      <w:tcPr>
        <w:tcBorders>
          <w:insideH w:val="single" w:sz="6" w:space="0" w:color="7F8FA9" w:themeColor="accent4"/>
          <w:insideV w:val="single" w:sz="6" w:space="0" w:color="7F8FA9" w:themeColor="accent4"/>
        </w:tcBorders>
        <w:shd w:val="clear" w:color="auto" w:fill="BFC7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insideH w:val="single" w:sz="8" w:space="0" w:color="5AA2AE" w:themeColor="accent5"/>
        <w:insideV w:val="single" w:sz="8" w:space="0" w:color="5AA2AE" w:themeColor="accent5"/>
      </w:tblBorders>
    </w:tblPr>
    <w:tcPr>
      <w:shd w:val="clear" w:color="auto" w:fill="D6E7EB" w:themeFill="accent5" w:themeFillTint="3F"/>
    </w:tcPr>
    <w:tblStylePr w:type="firstRow">
      <w:rPr>
        <w:b/>
        <w:bCs/>
        <w:color w:val="000000" w:themeColor="text1"/>
      </w:rPr>
      <w:tblPr/>
      <w:tcPr>
        <w:shd w:val="clear" w:color="auto" w:fill="EEF5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CEE" w:themeFill="accent5" w:themeFillTint="33"/>
      </w:tcPr>
    </w:tblStylePr>
    <w:tblStylePr w:type="band1Vert">
      <w:tblPr/>
      <w:tcPr>
        <w:shd w:val="clear" w:color="auto" w:fill="ACD0D6" w:themeFill="accent5" w:themeFillTint="7F"/>
      </w:tcPr>
    </w:tblStylePr>
    <w:tblStylePr w:type="band1Horz">
      <w:tblPr/>
      <w:tcPr>
        <w:tcBorders>
          <w:insideH w:val="single" w:sz="6" w:space="0" w:color="5AA2AE" w:themeColor="accent5"/>
          <w:insideV w:val="single" w:sz="6" w:space="0" w:color="5AA2AE" w:themeColor="accent5"/>
        </w:tcBorders>
        <w:shd w:val="clear" w:color="auto" w:fill="ACD0D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cPr>
      <w:shd w:val="clear" w:color="auto" w:fill="E6E3E7" w:themeFill="accent6" w:themeFillTint="3F"/>
    </w:tcPr>
    <w:tblStylePr w:type="firstRow">
      <w:rPr>
        <w:b/>
        <w:bCs/>
        <w:color w:val="000000" w:themeColor="text1"/>
      </w:rPr>
      <w:tblPr/>
      <w:tcPr>
        <w:shd w:val="clear" w:color="auto" w:fill="F5F4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8EC" w:themeFill="accent6" w:themeFillTint="33"/>
      </w:tcPr>
    </w:tblStylePr>
    <w:tblStylePr w:type="band1Vert">
      <w:tblPr/>
      <w:tcPr>
        <w:shd w:val="clear" w:color="auto" w:fill="CEC7CF" w:themeFill="accent6" w:themeFillTint="7F"/>
      </w:tcPr>
    </w:tblStylePr>
    <w:tblStylePr w:type="band1Horz">
      <w:tblPr/>
      <w:tcPr>
        <w:tcBorders>
          <w:insideH w:val="single" w:sz="6" w:space="0" w:color="9D90A0" w:themeColor="accent6"/>
          <w:insideV w:val="single" w:sz="6" w:space="0" w:color="9D90A0" w:themeColor="accent6"/>
        </w:tcBorders>
        <w:shd w:val="clear" w:color="auto" w:fill="CEC7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8E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66A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66A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66A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B1D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B1D7"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6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9DD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9DD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9DD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DE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DE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DFF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7FD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7FD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7FD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BE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BEEA"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F8FA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F8FA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F8FA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7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7D4"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7E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2A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2A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2A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0D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0D6"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3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0A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0A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0A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7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7CF"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8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A66AC" w:themeColor="accent1"/>
        <w:bottom w:val="single" w:sz="8" w:space="0" w:color="4A66AC" w:themeColor="accent1"/>
      </w:tblBorders>
    </w:tblPr>
    <w:tblStylePr w:type="firstRow">
      <w:rPr>
        <w:rFonts w:asciiTheme="majorHAnsi" w:eastAsiaTheme="majorEastAsia" w:hAnsiTheme="majorHAnsi" w:cstheme="majorBidi"/>
      </w:rPr>
      <w:tblPr/>
      <w:tcPr>
        <w:tcBorders>
          <w:top w:val="nil"/>
          <w:bottom w:val="single" w:sz="8" w:space="0" w:color="4A66AC" w:themeColor="accent1"/>
        </w:tcBorders>
      </w:tcPr>
    </w:tblStylePr>
    <w:tblStylePr w:type="lastRow">
      <w:rPr>
        <w:b/>
        <w:bCs/>
        <w:color w:val="242852" w:themeColor="text2"/>
      </w:rPr>
      <w:tblPr/>
      <w:tcPr>
        <w:tcBorders>
          <w:top w:val="single" w:sz="8" w:space="0" w:color="4A66AC" w:themeColor="accent1"/>
          <w:bottom w:val="single" w:sz="8" w:space="0" w:color="4A66AC" w:themeColor="accent1"/>
        </w:tcBorders>
      </w:tcPr>
    </w:tblStylePr>
    <w:tblStylePr w:type="firstCol">
      <w:rPr>
        <w:b/>
        <w:bCs/>
      </w:rPr>
    </w:tblStylePr>
    <w:tblStylePr w:type="lastCol">
      <w:rPr>
        <w:b/>
        <w:bCs/>
      </w:rPr>
      <w:tblPr/>
      <w:tcPr>
        <w:tcBorders>
          <w:top w:val="single" w:sz="8" w:space="0" w:color="4A66AC" w:themeColor="accent1"/>
          <w:bottom w:val="single" w:sz="8" w:space="0" w:color="4A66AC" w:themeColor="accent1"/>
        </w:tcBorders>
      </w:tcPr>
    </w:tblStylePr>
    <w:tblStylePr w:type="band1Vert">
      <w:tblPr/>
      <w:tcPr>
        <w:shd w:val="clear" w:color="auto" w:fill="D1D8EB" w:themeFill="accent1" w:themeFillTint="3F"/>
      </w:tcPr>
    </w:tblStylePr>
    <w:tblStylePr w:type="band1Horz">
      <w:tblPr/>
      <w:tcPr>
        <w:shd w:val="clear" w:color="auto" w:fill="D1D8EB"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629DD1" w:themeColor="accent2"/>
        <w:bottom w:val="single" w:sz="8" w:space="0" w:color="629DD1" w:themeColor="accent2"/>
      </w:tblBorders>
    </w:tblPr>
    <w:tblStylePr w:type="firstRow">
      <w:rPr>
        <w:rFonts w:asciiTheme="majorHAnsi" w:eastAsiaTheme="majorEastAsia" w:hAnsiTheme="majorHAnsi" w:cstheme="majorBidi"/>
      </w:rPr>
      <w:tblPr/>
      <w:tcPr>
        <w:tcBorders>
          <w:top w:val="nil"/>
          <w:bottom w:val="single" w:sz="8" w:space="0" w:color="629DD1" w:themeColor="accent2"/>
        </w:tcBorders>
      </w:tcPr>
    </w:tblStylePr>
    <w:tblStylePr w:type="lastRow">
      <w:rPr>
        <w:b/>
        <w:bCs/>
        <w:color w:val="242852" w:themeColor="text2"/>
      </w:rPr>
      <w:tblPr/>
      <w:tcPr>
        <w:tcBorders>
          <w:top w:val="single" w:sz="8" w:space="0" w:color="629DD1" w:themeColor="accent2"/>
          <w:bottom w:val="single" w:sz="8" w:space="0" w:color="629DD1" w:themeColor="accent2"/>
        </w:tcBorders>
      </w:tcPr>
    </w:tblStylePr>
    <w:tblStylePr w:type="firstCol">
      <w:rPr>
        <w:b/>
        <w:bCs/>
      </w:rPr>
    </w:tblStylePr>
    <w:tblStylePr w:type="lastCol">
      <w:rPr>
        <w:b/>
        <w:bCs/>
      </w:rPr>
      <w:tblPr/>
      <w:tcPr>
        <w:tcBorders>
          <w:top w:val="single" w:sz="8" w:space="0" w:color="629DD1" w:themeColor="accent2"/>
          <w:bottom w:val="single" w:sz="8" w:space="0" w:color="629DD1" w:themeColor="accent2"/>
        </w:tcBorders>
      </w:tcPr>
    </w:tblStylePr>
    <w:tblStylePr w:type="band1Vert">
      <w:tblPr/>
      <w:tcPr>
        <w:shd w:val="clear" w:color="auto" w:fill="D8E6F3" w:themeFill="accent2" w:themeFillTint="3F"/>
      </w:tcPr>
    </w:tblStylePr>
    <w:tblStylePr w:type="band1Horz">
      <w:tblPr/>
      <w:tcPr>
        <w:shd w:val="clear" w:color="auto" w:fill="D8E6F3"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297FD5" w:themeColor="accent3"/>
        <w:bottom w:val="single" w:sz="8" w:space="0" w:color="297FD5" w:themeColor="accent3"/>
      </w:tblBorders>
    </w:tblPr>
    <w:tblStylePr w:type="firstRow">
      <w:rPr>
        <w:rFonts w:asciiTheme="majorHAnsi" w:eastAsiaTheme="majorEastAsia" w:hAnsiTheme="majorHAnsi" w:cstheme="majorBidi"/>
      </w:rPr>
      <w:tblPr/>
      <w:tcPr>
        <w:tcBorders>
          <w:top w:val="nil"/>
          <w:bottom w:val="single" w:sz="8" w:space="0" w:color="297FD5" w:themeColor="accent3"/>
        </w:tcBorders>
      </w:tcPr>
    </w:tblStylePr>
    <w:tblStylePr w:type="lastRow">
      <w:rPr>
        <w:b/>
        <w:bCs/>
        <w:color w:val="242852" w:themeColor="text2"/>
      </w:rPr>
      <w:tblPr/>
      <w:tcPr>
        <w:tcBorders>
          <w:top w:val="single" w:sz="8" w:space="0" w:color="297FD5" w:themeColor="accent3"/>
          <w:bottom w:val="single" w:sz="8" w:space="0" w:color="297FD5" w:themeColor="accent3"/>
        </w:tcBorders>
      </w:tcPr>
    </w:tblStylePr>
    <w:tblStylePr w:type="firstCol">
      <w:rPr>
        <w:b/>
        <w:bCs/>
      </w:rPr>
    </w:tblStylePr>
    <w:tblStylePr w:type="lastCol">
      <w:rPr>
        <w:b/>
        <w:bCs/>
      </w:rPr>
      <w:tblPr/>
      <w:tcPr>
        <w:tcBorders>
          <w:top w:val="single" w:sz="8" w:space="0" w:color="297FD5" w:themeColor="accent3"/>
          <w:bottom w:val="single" w:sz="8" w:space="0" w:color="297FD5" w:themeColor="accent3"/>
        </w:tcBorders>
      </w:tcPr>
    </w:tblStylePr>
    <w:tblStylePr w:type="band1Vert">
      <w:tblPr/>
      <w:tcPr>
        <w:shd w:val="clear" w:color="auto" w:fill="C9DFF4" w:themeFill="accent3" w:themeFillTint="3F"/>
      </w:tcPr>
    </w:tblStylePr>
    <w:tblStylePr w:type="band1Horz">
      <w:tblPr/>
      <w:tcPr>
        <w:shd w:val="clear" w:color="auto" w:fill="C9DFF4"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F8FA9" w:themeColor="accent4"/>
        <w:bottom w:val="single" w:sz="8" w:space="0" w:color="7F8FA9" w:themeColor="accent4"/>
      </w:tblBorders>
    </w:tblPr>
    <w:tblStylePr w:type="firstRow">
      <w:rPr>
        <w:rFonts w:asciiTheme="majorHAnsi" w:eastAsiaTheme="majorEastAsia" w:hAnsiTheme="majorHAnsi" w:cstheme="majorBidi"/>
      </w:rPr>
      <w:tblPr/>
      <w:tcPr>
        <w:tcBorders>
          <w:top w:val="nil"/>
          <w:bottom w:val="single" w:sz="8" w:space="0" w:color="7F8FA9" w:themeColor="accent4"/>
        </w:tcBorders>
      </w:tcPr>
    </w:tblStylePr>
    <w:tblStylePr w:type="lastRow">
      <w:rPr>
        <w:b/>
        <w:bCs/>
        <w:color w:val="242852" w:themeColor="text2"/>
      </w:rPr>
      <w:tblPr/>
      <w:tcPr>
        <w:tcBorders>
          <w:top w:val="single" w:sz="8" w:space="0" w:color="7F8FA9" w:themeColor="accent4"/>
          <w:bottom w:val="single" w:sz="8" w:space="0" w:color="7F8FA9" w:themeColor="accent4"/>
        </w:tcBorders>
      </w:tcPr>
    </w:tblStylePr>
    <w:tblStylePr w:type="firstCol">
      <w:rPr>
        <w:b/>
        <w:bCs/>
      </w:rPr>
    </w:tblStylePr>
    <w:tblStylePr w:type="lastCol">
      <w:rPr>
        <w:b/>
        <w:bCs/>
      </w:rPr>
      <w:tblPr/>
      <w:tcPr>
        <w:tcBorders>
          <w:top w:val="single" w:sz="8" w:space="0" w:color="7F8FA9" w:themeColor="accent4"/>
          <w:bottom w:val="single" w:sz="8" w:space="0" w:color="7F8FA9" w:themeColor="accent4"/>
        </w:tcBorders>
      </w:tcPr>
    </w:tblStylePr>
    <w:tblStylePr w:type="band1Vert">
      <w:tblPr/>
      <w:tcPr>
        <w:shd w:val="clear" w:color="auto" w:fill="DFE3E9" w:themeFill="accent4" w:themeFillTint="3F"/>
      </w:tcPr>
    </w:tblStylePr>
    <w:tblStylePr w:type="band1Horz">
      <w:tblPr/>
      <w:tcPr>
        <w:shd w:val="clear" w:color="auto" w:fill="DFE3E9"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5AA2AE" w:themeColor="accent5"/>
        <w:bottom w:val="single" w:sz="8" w:space="0" w:color="5AA2AE" w:themeColor="accent5"/>
      </w:tblBorders>
    </w:tblPr>
    <w:tblStylePr w:type="firstRow">
      <w:rPr>
        <w:rFonts w:asciiTheme="majorHAnsi" w:eastAsiaTheme="majorEastAsia" w:hAnsiTheme="majorHAnsi" w:cstheme="majorBidi"/>
      </w:rPr>
      <w:tblPr/>
      <w:tcPr>
        <w:tcBorders>
          <w:top w:val="nil"/>
          <w:bottom w:val="single" w:sz="8" w:space="0" w:color="5AA2AE" w:themeColor="accent5"/>
        </w:tcBorders>
      </w:tcPr>
    </w:tblStylePr>
    <w:tblStylePr w:type="lastRow">
      <w:rPr>
        <w:b/>
        <w:bCs/>
        <w:color w:val="242852" w:themeColor="text2"/>
      </w:rPr>
      <w:tblPr/>
      <w:tcPr>
        <w:tcBorders>
          <w:top w:val="single" w:sz="8" w:space="0" w:color="5AA2AE" w:themeColor="accent5"/>
          <w:bottom w:val="single" w:sz="8" w:space="0" w:color="5AA2AE" w:themeColor="accent5"/>
        </w:tcBorders>
      </w:tcPr>
    </w:tblStylePr>
    <w:tblStylePr w:type="firstCol">
      <w:rPr>
        <w:b/>
        <w:bCs/>
      </w:rPr>
    </w:tblStylePr>
    <w:tblStylePr w:type="lastCol">
      <w:rPr>
        <w:b/>
        <w:bCs/>
      </w:rPr>
      <w:tblPr/>
      <w:tcPr>
        <w:tcBorders>
          <w:top w:val="single" w:sz="8" w:space="0" w:color="5AA2AE" w:themeColor="accent5"/>
          <w:bottom w:val="single" w:sz="8" w:space="0" w:color="5AA2AE" w:themeColor="accent5"/>
        </w:tcBorders>
      </w:tcPr>
    </w:tblStylePr>
    <w:tblStylePr w:type="band1Vert">
      <w:tblPr/>
      <w:tcPr>
        <w:shd w:val="clear" w:color="auto" w:fill="D6E7EB" w:themeFill="accent5" w:themeFillTint="3F"/>
      </w:tcPr>
    </w:tblStylePr>
    <w:tblStylePr w:type="band1Horz">
      <w:tblPr/>
      <w:tcPr>
        <w:shd w:val="clear" w:color="auto" w:fill="D6E7EB"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9D90A0" w:themeColor="accent6"/>
        <w:bottom w:val="single" w:sz="8" w:space="0" w:color="9D90A0" w:themeColor="accent6"/>
      </w:tblBorders>
    </w:tblPr>
    <w:tblStylePr w:type="firstRow">
      <w:rPr>
        <w:rFonts w:asciiTheme="majorHAnsi" w:eastAsiaTheme="majorEastAsia" w:hAnsiTheme="majorHAnsi" w:cstheme="majorBidi"/>
      </w:rPr>
      <w:tblPr/>
      <w:tcPr>
        <w:tcBorders>
          <w:top w:val="nil"/>
          <w:bottom w:val="single" w:sz="8" w:space="0" w:color="9D90A0" w:themeColor="accent6"/>
        </w:tcBorders>
      </w:tcPr>
    </w:tblStylePr>
    <w:tblStylePr w:type="lastRow">
      <w:rPr>
        <w:b/>
        <w:bCs/>
        <w:color w:val="242852" w:themeColor="text2"/>
      </w:rPr>
      <w:tblPr/>
      <w:tcPr>
        <w:tcBorders>
          <w:top w:val="single" w:sz="8" w:space="0" w:color="9D90A0" w:themeColor="accent6"/>
          <w:bottom w:val="single" w:sz="8" w:space="0" w:color="9D90A0" w:themeColor="accent6"/>
        </w:tcBorders>
      </w:tcPr>
    </w:tblStylePr>
    <w:tblStylePr w:type="firstCol">
      <w:rPr>
        <w:b/>
        <w:bCs/>
      </w:rPr>
    </w:tblStylePr>
    <w:tblStylePr w:type="lastCol">
      <w:rPr>
        <w:b/>
        <w:bCs/>
      </w:rPr>
      <w:tblPr/>
      <w:tcPr>
        <w:tcBorders>
          <w:top w:val="single" w:sz="8" w:space="0" w:color="9D90A0" w:themeColor="accent6"/>
          <w:bottom w:val="single" w:sz="8" w:space="0" w:color="9D90A0" w:themeColor="accent6"/>
        </w:tcBorders>
      </w:tcPr>
    </w:tblStylePr>
    <w:tblStylePr w:type="band1Vert">
      <w:tblPr/>
      <w:tcPr>
        <w:shd w:val="clear" w:color="auto" w:fill="E6E3E7" w:themeFill="accent6" w:themeFillTint="3F"/>
      </w:tcPr>
    </w:tblStylePr>
    <w:tblStylePr w:type="band1Horz">
      <w:tblPr/>
      <w:tcPr>
        <w:shd w:val="clear" w:color="auto" w:fill="E6E3E7"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rPr>
        <w:sz w:val="24"/>
        <w:szCs w:val="24"/>
      </w:rPr>
      <w:tblPr/>
      <w:tcPr>
        <w:tcBorders>
          <w:top w:val="nil"/>
          <w:left w:val="nil"/>
          <w:bottom w:val="single" w:sz="24" w:space="0" w:color="629DD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9DD1" w:themeColor="accent2"/>
          <w:insideH w:val="nil"/>
          <w:insideV w:val="nil"/>
        </w:tcBorders>
        <w:shd w:val="clear" w:color="auto" w:fill="FFFFFF" w:themeFill="background1"/>
      </w:tcPr>
    </w:tblStylePr>
    <w:tblStylePr w:type="lastCol">
      <w:tblPr/>
      <w:tcPr>
        <w:tcBorders>
          <w:top w:val="nil"/>
          <w:left w:val="single" w:sz="8" w:space="0" w:color="629DD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top w:val="nil"/>
          <w:bottom w:val="nil"/>
          <w:insideH w:val="nil"/>
          <w:insideV w:val="nil"/>
        </w:tcBorders>
        <w:shd w:val="clear" w:color="auto" w:fill="D8E6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rPr>
        <w:sz w:val="24"/>
        <w:szCs w:val="24"/>
      </w:rPr>
      <w:tblPr/>
      <w:tcPr>
        <w:tcBorders>
          <w:top w:val="nil"/>
          <w:left w:val="nil"/>
          <w:bottom w:val="single" w:sz="24" w:space="0" w:color="297FD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7FD5" w:themeColor="accent3"/>
          <w:insideH w:val="nil"/>
          <w:insideV w:val="nil"/>
        </w:tcBorders>
        <w:shd w:val="clear" w:color="auto" w:fill="FFFFFF" w:themeFill="background1"/>
      </w:tcPr>
    </w:tblStylePr>
    <w:tblStylePr w:type="lastCol">
      <w:tblPr/>
      <w:tcPr>
        <w:tcBorders>
          <w:top w:val="nil"/>
          <w:left w:val="single" w:sz="8" w:space="0" w:color="297FD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DFF4" w:themeFill="accent3" w:themeFillTint="3F"/>
      </w:tcPr>
    </w:tblStylePr>
    <w:tblStylePr w:type="band1Horz">
      <w:tblPr/>
      <w:tcPr>
        <w:tcBorders>
          <w:top w:val="nil"/>
          <w:bottom w:val="nil"/>
          <w:insideH w:val="nil"/>
          <w:insideV w:val="nil"/>
        </w:tcBorders>
        <w:shd w:val="clear" w:color="auto" w:fill="C9DFF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rPr>
        <w:sz w:val="24"/>
        <w:szCs w:val="24"/>
      </w:rPr>
      <w:tblPr/>
      <w:tcPr>
        <w:tcBorders>
          <w:top w:val="nil"/>
          <w:left w:val="nil"/>
          <w:bottom w:val="single" w:sz="24" w:space="0" w:color="7F8FA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F8FA9" w:themeColor="accent4"/>
          <w:insideH w:val="nil"/>
          <w:insideV w:val="nil"/>
        </w:tcBorders>
        <w:shd w:val="clear" w:color="auto" w:fill="FFFFFF" w:themeFill="background1"/>
      </w:tcPr>
    </w:tblStylePr>
    <w:tblStylePr w:type="lastCol">
      <w:tblPr/>
      <w:tcPr>
        <w:tcBorders>
          <w:top w:val="nil"/>
          <w:left w:val="single" w:sz="8" w:space="0" w:color="7F8FA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top w:val="nil"/>
          <w:bottom w:val="nil"/>
          <w:insideH w:val="nil"/>
          <w:insideV w:val="nil"/>
        </w:tcBorders>
        <w:shd w:val="clear" w:color="auto" w:fill="DF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2AE" w:themeColor="accent5"/>
        <w:left w:val="single" w:sz="8" w:space="0" w:color="5AA2AE" w:themeColor="accent5"/>
        <w:bottom w:val="single" w:sz="8" w:space="0" w:color="5AA2AE" w:themeColor="accent5"/>
        <w:right w:val="single" w:sz="8" w:space="0" w:color="5AA2AE" w:themeColor="accent5"/>
      </w:tblBorders>
    </w:tblPr>
    <w:tblStylePr w:type="firstRow">
      <w:rPr>
        <w:sz w:val="24"/>
        <w:szCs w:val="24"/>
      </w:rPr>
      <w:tblPr/>
      <w:tcPr>
        <w:tcBorders>
          <w:top w:val="nil"/>
          <w:left w:val="nil"/>
          <w:bottom w:val="single" w:sz="24" w:space="0" w:color="5AA2A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2AE" w:themeColor="accent5"/>
          <w:insideH w:val="nil"/>
          <w:insideV w:val="nil"/>
        </w:tcBorders>
        <w:shd w:val="clear" w:color="auto" w:fill="FFFFFF" w:themeFill="background1"/>
      </w:tcPr>
    </w:tblStylePr>
    <w:tblStylePr w:type="lastCol">
      <w:tblPr/>
      <w:tcPr>
        <w:tcBorders>
          <w:top w:val="nil"/>
          <w:left w:val="single" w:sz="8" w:space="0" w:color="5AA2A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top w:val="nil"/>
          <w:bottom w:val="nil"/>
          <w:insideH w:val="nil"/>
          <w:insideV w:val="nil"/>
        </w:tcBorders>
        <w:shd w:val="clear" w:color="auto" w:fill="D6E7E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tblBorders>
    </w:tblPr>
    <w:tblStylePr w:type="firstRow">
      <w:rPr>
        <w:sz w:val="24"/>
        <w:szCs w:val="24"/>
      </w:rPr>
      <w:tblPr/>
      <w:tcPr>
        <w:tcBorders>
          <w:top w:val="nil"/>
          <w:left w:val="nil"/>
          <w:bottom w:val="single" w:sz="24" w:space="0" w:color="9D90A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0A0" w:themeColor="accent6"/>
          <w:insideH w:val="nil"/>
          <w:insideV w:val="nil"/>
        </w:tcBorders>
        <w:shd w:val="clear" w:color="auto" w:fill="FFFFFF" w:themeFill="background1"/>
      </w:tcPr>
    </w:tblStylePr>
    <w:tblStylePr w:type="lastCol">
      <w:tblPr/>
      <w:tcPr>
        <w:tcBorders>
          <w:top w:val="nil"/>
          <w:left w:val="single" w:sz="8" w:space="0" w:color="9D90A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3E7" w:themeFill="accent6" w:themeFillTint="3F"/>
      </w:tcPr>
    </w:tblStylePr>
    <w:tblStylePr w:type="band1Horz">
      <w:tblPr/>
      <w:tcPr>
        <w:tcBorders>
          <w:top w:val="nil"/>
          <w:bottom w:val="nil"/>
          <w:insideH w:val="nil"/>
          <w:insideV w:val="nil"/>
        </w:tcBorders>
        <w:shd w:val="clear" w:color="auto" w:fill="E6E3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single" w:sz="8" w:space="0" w:color="89B5DC" w:themeColor="accent2" w:themeTint="BF"/>
      </w:tblBorders>
    </w:tblPr>
    <w:tblStylePr w:type="firstRow">
      <w:pPr>
        <w:spacing w:before="0" w:after="0" w:line="240" w:lineRule="auto"/>
      </w:pPr>
      <w:rPr>
        <w:b/>
        <w:bCs/>
        <w:color w:val="FFFFFF" w:themeColor="background1"/>
      </w:rPr>
      <w:tblPr/>
      <w:tcPr>
        <w:tcBorders>
          <w:top w:val="single" w:sz="8"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shd w:val="clear" w:color="auto" w:fill="629DD1" w:themeFill="accent2"/>
      </w:tcPr>
    </w:tblStylePr>
    <w:tblStylePr w:type="lastRow">
      <w:pPr>
        <w:spacing w:before="0" w:after="0" w:line="240" w:lineRule="auto"/>
      </w:pPr>
      <w:rPr>
        <w:b/>
        <w:bCs/>
      </w:rPr>
      <w:tblPr/>
      <w:tcPr>
        <w:tcBorders>
          <w:top w:val="double" w:sz="6" w:space="0" w:color="89B5DC" w:themeColor="accent2" w:themeTint="BF"/>
          <w:left w:val="single" w:sz="8" w:space="0" w:color="89B5DC" w:themeColor="accent2" w:themeTint="BF"/>
          <w:bottom w:val="single" w:sz="8" w:space="0" w:color="89B5DC" w:themeColor="accent2" w:themeTint="BF"/>
          <w:right w:val="single" w:sz="8" w:space="0" w:color="89B5D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2" w:themeFillTint="3F"/>
      </w:tcPr>
    </w:tblStylePr>
    <w:tblStylePr w:type="band1Horz">
      <w:tblPr/>
      <w:tcPr>
        <w:tcBorders>
          <w:insideH w:val="nil"/>
          <w:insideV w:val="nil"/>
        </w:tcBorders>
        <w:shd w:val="clear" w:color="auto" w:fill="D8E6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single" w:sz="8" w:space="0" w:color="5D9EE0" w:themeColor="accent3" w:themeTint="BF"/>
      </w:tblBorders>
    </w:tblPr>
    <w:tblStylePr w:type="firstRow">
      <w:pPr>
        <w:spacing w:before="0" w:after="0" w:line="240" w:lineRule="auto"/>
      </w:pPr>
      <w:rPr>
        <w:b/>
        <w:bCs/>
        <w:color w:val="FFFFFF" w:themeColor="background1"/>
      </w:rPr>
      <w:tblPr/>
      <w:tcPr>
        <w:tcBorders>
          <w:top w:val="single" w:sz="8"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shd w:val="clear" w:color="auto" w:fill="297FD5" w:themeFill="accent3"/>
      </w:tcPr>
    </w:tblStylePr>
    <w:tblStylePr w:type="lastRow">
      <w:pPr>
        <w:spacing w:before="0" w:after="0" w:line="240" w:lineRule="auto"/>
      </w:pPr>
      <w:rPr>
        <w:b/>
        <w:bCs/>
      </w:rPr>
      <w:tblPr/>
      <w:tcPr>
        <w:tcBorders>
          <w:top w:val="double" w:sz="6" w:space="0" w:color="5D9EE0" w:themeColor="accent3" w:themeTint="BF"/>
          <w:left w:val="single" w:sz="8" w:space="0" w:color="5D9EE0" w:themeColor="accent3" w:themeTint="BF"/>
          <w:bottom w:val="single" w:sz="8" w:space="0" w:color="5D9EE0" w:themeColor="accent3" w:themeTint="BF"/>
          <w:right w:val="single" w:sz="8" w:space="0" w:color="5D9E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DFF4" w:themeFill="accent3" w:themeFillTint="3F"/>
      </w:tcPr>
    </w:tblStylePr>
    <w:tblStylePr w:type="band1Horz">
      <w:tblPr/>
      <w:tcPr>
        <w:tcBorders>
          <w:insideH w:val="nil"/>
          <w:insideV w:val="nil"/>
        </w:tcBorders>
        <w:shd w:val="clear" w:color="auto" w:fill="C9DFF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single" w:sz="8" w:space="0" w:color="9FABBE" w:themeColor="accent4" w:themeTint="BF"/>
      </w:tblBorders>
    </w:tblPr>
    <w:tblStylePr w:type="firstRow">
      <w:pPr>
        <w:spacing w:before="0" w:after="0" w:line="240" w:lineRule="auto"/>
      </w:pPr>
      <w:rPr>
        <w:b/>
        <w:bCs/>
        <w:color w:val="FFFFFF" w:themeColor="background1"/>
      </w:rPr>
      <w:tblPr/>
      <w:tcPr>
        <w:tcBorders>
          <w:top w:val="single" w:sz="8"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shd w:val="clear" w:color="auto" w:fill="7F8FA9" w:themeFill="accent4"/>
      </w:tcPr>
    </w:tblStylePr>
    <w:tblStylePr w:type="lastRow">
      <w:pPr>
        <w:spacing w:before="0" w:after="0" w:line="240" w:lineRule="auto"/>
      </w:pPr>
      <w:rPr>
        <w:b/>
        <w:bCs/>
      </w:rPr>
      <w:tblPr/>
      <w:tcPr>
        <w:tcBorders>
          <w:top w:val="double" w:sz="6" w:space="0" w:color="9FABBE" w:themeColor="accent4" w:themeTint="BF"/>
          <w:left w:val="single" w:sz="8" w:space="0" w:color="9FABBE" w:themeColor="accent4" w:themeTint="BF"/>
          <w:bottom w:val="single" w:sz="8" w:space="0" w:color="9FABBE" w:themeColor="accent4" w:themeTint="BF"/>
          <w:right w:val="single" w:sz="8" w:space="0" w:color="9FABBE"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4" w:themeFillTint="3F"/>
      </w:tcPr>
    </w:tblStylePr>
    <w:tblStylePr w:type="band1Horz">
      <w:tblPr/>
      <w:tcPr>
        <w:tcBorders>
          <w:insideH w:val="nil"/>
          <w:insideV w:val="nil"/>
        </w:tcBorders>
        <w:shd w:val="clear" w:color="auto" w:fill="DF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tblBorders>
    </w:tblPr>
    <w:tblStylePr w:type="firstRow">
      <w:pPr>
        <w:spacing w:before="0" w:after="0" w:line="240" w:lineRule="auto"/>
      </w:pPr>
      <w:rPr>
        <w:b/>
        <w:bCs/>
        <w:color w:val="FFFFFF" w:themeColor="background1"/>
      </w:rPr>
      <w:tblPr/>
      <w:tcPr>
        <w:tc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shd w:val="clear" w:color="auto" w:fill="5AA2AE" w:themeFill="accent5"/>
      </w:tcPr>
    </w:tblStylePr>
    <w:tblStylePr w:type="lastRow">
      <w:pPr>
        <w:spacing w:before="0" w:after="0" w:line="240" w:lineRule="auto"/>
      </w:pPr>
      <w:rPr>
        <w:b/>
        <w:bCs/>
      </w:rPr>
      <w:tblPr/>
      <w:tcPr>
        <w:tcBorders>
          <w:top w:val="double" w:sz="6"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7EB" w:themeFill="accent5" w:themeFillTint="3F"/>
      </w:tcPr>
    </w:tblStylePr>
    <w:tblStylePr w:type="band1Horz">
      <w:tblPr/>
      <w:tcPr>
        <w:tcBorders>
          <w:insideH w:val="nil"/>
          <w:insideV w:val="nil"/>
        </w:tcBorders>
        <w:shd w:val="clear" w:color="auto" w:fill="D6E7E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single" w:sz="8" w:space="0" w:color="B5ABB7" w:themeColor="accent6" w:themeTint="BF"/>
      </w:tblBorders>
    </w:tblPr>
    <w:tblStylePr w:type="firstRow">
      <w:pPr>
        <w:spacing w:before="0" w:after="0" w:line="240" w:lineRule="auto"/>
      </w:pPr>
      <w:rPr>
        <w:b/>
        <w:bCs/>
        <w:color w:val="FFFFFF" w:themeColor="background1"/>
      </w:rPr>
      <w:tblPr/>
      <w:tcPr>
        <w:tcBorders>
          <w:top w:val="single" w:sz="8"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shd w:val="clear" w:color="auto" w:fill="9D90A0" w:themeFill="accent6"/>
      </w:tcPr>
    </w:tblStylePr>
    <w:tblStylePr w:type="lastRow">
      <w:pPr>
        <w:spacing w:before="0" w:after="0" w:line="240" w:lineRule="auto"/>
      </w:pPr>
      <w:rPr>
        <w:b/>
        <w:bCs/>
      </w:rPr>
      <w:tblPr/>
      <w:tcPr>
        <w:tcBorders>
          <w:top w:val="double" w:sz="6" w:space="0" w:color="B5ABB7" w:themeColor="accent6" w:themeTint="BF"/>
          <w:left w:val="single" w:sz="8" w:space="0" w:color="B5ABB7" w:themeColor="accent6" w:themeTint="BF"/>
          <w:bottom w:val="single" w:sz="8" w:space="0" w:color="B5ABB7" w:themeColor="accent6" w:themeTint="BF"/>
          <w:right w:val="single" w:sz="8" w:space="0" w:color="B5AB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3E7" w:themeFill="accent6" w:themeFillTint="3F"/>
      </w:tcPr>
    </w:tblStylePr>
    <w:tblStylePr w:type="band1Horz">
      <w:tblPr/>
      <w:tcPr>
        <w:tcBorders>
          <w:insideH w:val="nil"/>
          <w:insideV w:val="nil"/>
        </w:tcBorders>
        <w:shd w:val="clear" w:color="auto" w:fill="E6E3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66A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6AC" w:themeFill="accent1"/>
      </w:tcPr>
    </w:tblStylePr>
    <w:tblStylePr w:type="lastCol">
      <w:rPr>
        <w:b/>
        <w:bCs/>
        <w:color w:val="FFFFFF" w:themeColor="background1"/>
      </w:rPr>
      <w:tblPr/>
      <w:tcPr>
        <w:tcBorders>
          <w:left w:val="nil"/>
          <w:right w:val="nil"/>
          <w:insideH w:val="nil"/>
          <w:insideV w:val="nil"/>
        </w:tcBorders>
        <w:shd w:val="clear" w:color="auto" w:fill="4A66A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9DD1" w:themeFill="accent2"/>
      </w:tcPr>
    </w:tblStylePr>
    <w:tblStylePr w:type="lastCol">
      <w:rPr>
        <w:b/>
        <w:bCs/>
        <w:color w:val="FFFFFF" w:themeColor="background1"/>
      </w:rPr>
      <w:tblPr/>
      <w:tcPr>
        <w:tcBorders>
          <w:left w:val="nil"/>
          <w:right w:val="nil"/>
          <w:insideH w:val="nil"/>
          <w:insideV w:val="nil"/>
        </w:tcBorders>
        <w:shd w:val="clear" w:color="auto" w:fill="629DD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7FD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7FD5" w:themeFill="accent3"/>
      </w:tcPr>
    </w:tblStylePr>
    <w:tblStylePr w:type="lastCol">
      <w:rPr>
        <w:b/>
        <w:bCs/>
        <w:color w:val="FFFFFF" w:themeColor="background1"/>
      </w:rPr>
      <w:tblPr/>
      <w:tcPr>
        <w:tcBorders>
          <w:left w:val="nil"/>
          <w:right w:val="nil"/>
          <w:insideH w:val="nil"/>
          <w:insideV w:val="nil"/>
        </w:tcBorders>
        <w:shd w:val="clear" w:color="auto" w:fill="297FD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F8FA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8FA9" w:themeFill="accent4"/>
      </w:tcPr>
    </w:tblStylePr>
    <w:tblStylePr w:type="lastCol">
      <w:rPr>
        <w:b/>
        <w:bCs/>
        <w:color w:val="FFFFFF" w:themeColor="background1"/>
      </w:rPr>
      <w:tblPr/>
      <w:tcPr>
        <w:tcBorders>
          <w:left w:val="nil"/>
          <w:right w:val="nil"/>
          <w:insideH w:val="nil"/>
          <w:insideV w:val="nil"/>
        </w:tcBorders>
        <w:shd w:val="clear" w:color="auto" w:fill="7F8FA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2A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AA2AE" w:themeFill="accent5"/>
      </w:tcPr>
    </w:tblStylePr>
    <w:tblStylePr w:type="lastCol">
      <w:rPr>
        <w:b/>
        <w:bCs/>
        <w:color w:val="FFFFFF" w:themeColor="background1"/>
      </w:rPr>
      <w:tblPr/>
      <w:tcPr>
        <w:tcBorders>
          <w:left w:val="nil"/>
          <w:right w:val="nil"/>
          <w:insideH w:val="nil"/>
          <w:insideV w:val="nil"/>
        </w:tcBorders>
        <w:shd w:val="clear" w:color="auto" w:fill="5AA2A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0A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90A0" w:themeFill="accent6"/>
      </w:tcPr>
    </w:tblStylePr>
    <w:tblStylePr w:type="lastCol">
      <w:rPr>
        <w:b/>
        <w:bCs/>
        <w:color w:val="FFFFFF" w:themeColor="background1"/>
      </w:rPr>
      <w:tblPr/>
      <w:tcPr>
        <w:tcBorders>
          <w:left w:val="nil"/>
          <w:right w:val="nil"/>
          <w:insideH w:val="nil"/>
          <w:insideV w:val="nil"/>
        </w:tcBorders>
        <w:shd w:val="clear" w:color="auto" w:fill="9D90A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374C80"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thil.c\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1055A39DC64E00BA475AF556CC7561"/>
        <w:category>
          <w:name w:val="General"/>
          <w:gallery w:val="placeholder"/>
        </w:category>
        <w:types>
          <w:type w:val="bbPlcHdr"/>
        </w:types>
        <w:behaviors>
          <w:behavior w:val="content"/>
        </w:behaviors>
        <w:guid w:val="{F67CDFE5-40D7-41D4-A76A-BA79F7856291}"/>
      </w:docPartPr>
      <w:docPartBody>
        <w:p w:rsidR="00D77480" w:rsidRDefault="00487592">
          <w:pPr>
            <w:pStyle w:val="0F1055A39DC64E00BA475AF556CC7561"/>
          </w:pPr>
          <w:r w:rsidRPr="00906BEE">
            <w:t>School</w:t>
          </w:r>
        </w:p>
      </w:docPartBody>
    </w:docPart>
    <w:docPart>
      <w:docPartPr>
        <w:name w:val="535FF966EACA47ACAC9A642190751F16"/>
        <w:category>
          <w:name w:val="General"/>
          <w:gallery w:val="placeholder"/>
        </w:category>
        <w:types>
          <w:type w:val="bbPlcHdr"/>
        </w:types>
        <w:behaviors>
          <w:behavior w:val="content"/>
        </w:behaviors>
        <w:guid w:val="{0E0211EB-AFB9-43F9-9F73-CBBCBB6C4F65}"/>
      </w:docPartPr>
      <w:docPartBody>
        <w:p w:rsidR="00D77480" w:rsidRDefault="00487592">
          <w:pPr>
            <w:pStyle w:val="535FF966EACA47ACAC9A642190751F16"/>
          </w:pPr>
          <w:r w:rsidRPr="00906BEE">
            <w:t>Degree</w:t>
          </w:r>
        </w:p>
      </w:docPartBody>
    </w:docPart>
    <w:docPart>
      <w:docPartPr>
        <w:name w:val="E155ECECBD344297A98484F71344F23C"/>
        <w:category>
          <w:name w:val="General"/>
          <w:gallery w:val="placeholder"/>
        </w:category>
        <w:types>
          <w:type w:val="bbPlcHdr"/>
        </w:types>
        <w:behaviors>
          <w:behavior w:val="content"/>
        </w:behaviors>
        <w:guid w:val="{92D37921-792E-4A86-A107-B0505CF8E270}"/>
      </w:docPartPr>
      <w:docPartBody>
        <w:p w:rsidR="00D77480" w:rsidRDefault="00B96E27" w:rsidP="00B96E27">
          <w:pPr>
            <w:pStyle w:val="E155ECECBD344297A98484F71344F23C"/>
          </w:pPr>
          <w:r w:rsidRPr="00906BEE">
            <w:t>Skills</w:t>
          </w:r>
        </w:p>
      </w:docPartBody>
    </w:docPart>
    <w:docPart>
      <w:docPartPr>
        <w:name w:val="F97C930D78DE48CCB07CAACD779449FB"/>
        <w:category>
          <w:name w:val="General"/>
          <w:gallery w:val="placeholder"/>
        </w:category>
        <w:types>
          <w:type w:val="bbPlcHdr"/>
        </w:types>
        <w:behaviors>
          <w:behavior w:val="content"/>
        </w:behaviors>
        <w:guid w:val="{AA031294-8AE0-43D9-AE56-63AE66108961}"/>
      </w:docPartPr>
      <w:docPartBody>
        <w:p w:rsidR="00D77480" w:rsidRDefault="00B96E27" w:rsidP="00B96E27">
          <w:pPr>
            <w:pStyle w:val="F97C930D78DE48CCB07CAACD779449FB"/>
          </w:pPr>
          <w:r w:rsidRPr="00906BEE">
            <w:t>Experience</w:t>
          </w:r>
        </w:p>
      </w:docPartBody>
    </w:docPart>
    <w:docPart>
      <w:docPartPr>
        <w:name w:val="E1108860281840FDBB6541E6485681CB"/>
        <w:category>
          <w:name w:val="General"/>
          <w:gallery w:val="placeholder"/>
        </w:category>
        <w:types>
          <w:type w:val="bbPlcHdr"/>
        </w:types>
        <w:behaviors>
          <w:behavior w:val="content"/>
        </w:behaviors>
        <w:guid w:val="{5FAE5105-77DF-4E64-A560-303B141FFD6B}"/>
      </w:docPartPr>
      <w:docPartBody>
        <w:p w:rsidR="00D77480" w:rsidRDefault="00B96E27" w:rsidP="00B96E27">
          <w:pPr>
            <w:pStyle w:val="E1108860281840FDBB6541E6485681CB"/>
          </w:pPr>
          <w:r w:rsidRPr="00906BEE">
            <w:t>Education</w:t>
          </w:r>
        </w:p>
      </w:docPartBody>
    </w:docPart>
    <w:docPart>
      <w:docPartPr>
        <w:name w:val="24634A17F4284EB09A65F8DECF87DF80"/>
        <w:category>
          <w:name w:val="General"/>
          <w:gallery w:val="placeholder"/>
        </w:category>
        <w:types>
          <w:type w:val="bbPlcHdr"/>
        </w:types>
        <w:behaviors>
          <w:behavior w:val="content"/>
        </w:behaviors>
        <w:guid w:val="{F2926462-49C6-44A5-B778-2D76EFAF88DD}"/>
      </w:docPartPr>
      <w:docPartBody>
        <w:p w:rsidR="00C32E0D" w:rsidRDefault="00630060" w:rsidP="00630060">
          <w:pPr>
            <w:pStyle w:val="24634A17F4284EB09A65F8DECF87DF80"/>
          </w:pPr>
          <w:r w:rsidRPr="00906BEE">
            <w:t>School</w:t>
          </w:r>
        </w:p>
      </w:docPartBody>
    </w:docPart>
    <w:docPart>
      <w:docPartPr>
        <w:name w:val="75644B796CBC41DA838F8E55660FCC45"/>
        <w:category>
          <w:name w:val="General"/>
          <w:gallery w:val="placeholder"/>
        </w:category>
        <w:types>
          <w:type w:val="bbPlcHdr"/>
        </w:types>
        <w:behaviors>
          <w:behavior w:val="content"/>
        </w:behaviors>
        <w:guid w:val="{13780058-B9E9-4B8F-BE37-D75D0DC384D5}"/>
      </w:docPartPr>
      <w:docPartBody>
        <w:p w:rsidR="00C32E0D" w:rsidRDefault="00630060" w:rsidP="00630060">
          <w:pPr>
            <w:pStyle w:val="75644B796CBC41DA838F8E55660FCC45"/>
          </w:pPr>
          <w:r w:rsidRPr="00906BEE">
            <w:t>Degree</w:t>
          </w:r>
        </w:p>
      </w:docPartBody>
    </w:docPart>
    <w:docPart>
      <w:docPartPr>
        <w:name w:val="7C9F1223313A423482DCAB6A7FB380D8"/>
        <w:category>
          <w:name w:val="General"/>
          <w:gallery w:val="placeholder"/>
        </w:category>
        <w:types>
          <w:type w:val="bbPlcHdr"/>
        </w:types>
        <w:behaviors>
          <w:behavior w:val="content"/>
        </w:behaviors>
        <w:guid w:val="{71D0DEDB-93FC-4D79-B83F-E16C2A947C12}"/>
      </w:docPartPr>
      <w:docPartBody>
        <w:p w:rsidR="002A441E" w:rsidRDefault="00AD6256" w:rsidP="00AD6256">
          <w:pPr>
            <w:pStyle w:val="7C9F1223313A423482DCAB6A7FB380D8"/>
          </w:pPr>
          <w:r w:rsidRPr="00906BEE">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27"/>
    <w:rsid w:val="000075D3"/>
    <w:rsid w:val="00100EAC"/>
    <w:rsid w:val="00130A15"/>
    <w:rsid w:val="001C46C4"/>
    <w:rsid w:val="00261F45"/>
    <w:rsid w:val="00292978"/>
    <w:rsid w:val="002A441E"/>
    <w:rsid w:val="002B5BB4"/>
    <w:rsid w:val="002D4811"/>
    <w:rsid w:val="002F5015"/>
    <w:rsid w:val="0032431F"/>
    <w:rsid w:val="0032531B"/>
    <w:rsid w:val="00331196"/>
    <w:rsid w:val="00333ED7"/>
    <w:rsid w:val="00383EE3"/>
    <w:rsid w:val="00414AE6"/>
    <w:rsid w:val="0041669B"/>
    <w:rsid w:val="00487592"/>
    <w:rsid w:val="005B1D2A"/>
    <w:rsid w:val="005C1164"/>
    <w:rsid w:val="005C799B"/>
    <w:rsid w:val="005D3818"/>
    <w:rsid w:val="00630060"/>
    <w:rsid w:val="0064081A"/>
    <w:rsid w:val="006A5476"/>
    <w:rsid w:val="006C0543"/>
    <w:rsid w:val="006F41FE"/>
    <w:rsid w:val="007004A4"/>
    <w:rsid w:val="00707527"/>
    <w:rsid w:val="0076208E"/>
    <w:rsid w:val="00802706"/>
    <w:rsid w:val="009166ED"/>
    <w:rsid w:val="009744FB"/>
    <w:rsid w:val="00976F29"/>
    <w:rsid w:val="00A06AF3"/>
    <w:rsid w:val="00A24871"/>
    <w:rsid w:val="00AC05C5"/>
    <w:rsid w:val="00AC38FF"/>
    <w:rsid w:val="00AD6256"/>
    <w:rsid w:val="00B22677"/>
    <w:rsid w:val="00B264A9"/>
    <w:rsid w:val="00B96E27"/>
    <w:rsid w:val="00BC2F4A"/>
    <w:rsid w:val="00BD5CE1"/>
    <w:rsid w:val="00C32E0D"/>
    <w:rsid w:val="00C44D53"/>
    <w:rsid w:val="00C812B7"/>
    <w:rsid w:val="00C93B0B"/>
    <w:rsid w:val="00CD2F90"/>
    <w:rsid w:val="00CE4370"/>
    <w:rsid w:val="00D561A0"/>
    <w:rsid w:val="00D77480"/>
    <w:rsid w:val="00D964B5"/>
    <w:rsid w:val="00DA6C74"/>
    <w:rsid w:val="00DD1A0A"/>
    <w:rsid w:val="00DF39E1"/>
    <w:rsid w:val="00E51163"/>
    <w:rsid w:val="00E522D4"/>
    <w:rsid w:val="00EC6B84"/>
    <w:rsid w:val="00F443E7"/>
    <w:rsid w:val="00F830AA"/>
    <w:rsid w:val="00FC355D"/>
    <w:rsid w:val="00FC5753"/>
    <w:rsid w:val="00FF3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66E679B35B4BB4A756AB1B15AB935C">
    <w:name w:val="BB66E679B35B4BB4A756AB1B15AB935C"/>
  </w:style>
  <w:style w:type="paragraph" w:customStyle="1" w:styleId="B29B2AC456674FEDA802180DD1151C69">
    <w:name w:val="B29B2AC456674FEDA802180DD1151C69"/>
  </w:style>
  <w:style w:type="paragraph" w:customStyle="1" w:styleId="ADB6AEFDD0E944CFA517B2F8330392D8">
    <w:name w:val="ADB6AEFDD0E944CFA517B2F8330392D8"/>
  </w:style>
  <w:style w:type="paragraph" w:customStyle="1" w:styleId="13D88798603C47C984EBFA91A4D17982">
    <w:name w:val="13D88798603C47C984EBFA91A4D17982"/>
  </w:style>
  <w:style w:type="paragraph" w:customStyle="1" w:styleId="A76ED679F4EE4CCBAFB524CBACB24B7F">
    <w:name w:val="A76ED679F4EE4CCBAFB524CBACB24B7F"/>
  </w:style>
  <w:style w:type="paragraph" w:customStyle="1" w:styleId="F3B54031E8EF47F4936B269CC1D21934">
    <w:name w:val="F3B54031E8EF47F4936B269CC1D21934"/>
  </w:style>
  <w:style w:type="paragraph" w:customStyle="1" w:styleId="A6A9D2BD80534D8F9193A096266CCC70">
    <w:name w:val="A6A9D2BD80534D8F9193A096266CCC70"/>
  </w:style>
  <w:style w:type="paragraph" w:customStyle="1" w:styleId="C99D60FC37064F7DA6CB451493346C88">
    <w:name w:val="C99D60FC37064F7DA6CB451493346C88"/>
  </w:style>
  <w:style w:type="paragraph" w:customStyle="1" w:styleId="DDACCD1F00984B2AA28EE537E3348A5A">
    <w:name w:val="DDACCD1F00984B2AA28EE537E3348A5A"/>
  </w:style>
  <w:style w:type="paragraph" w:customStyle="1" w:styleId="C127B6DB4A4543D1A95DC77D0F6CEE70">
    <w:name w:val="C127B6DB4A4543D1A95DC77D0F6CEE70"/>
  </w:style>
  <w:style w:type="paragraph" w:customStyle="1" w:styleId="C57148371DBE42219338FCA62BA135AB">
    <w:name w:val="C57148371DBE42219338FCA62BA135AB"/>
  </w:style>
  <w:style w:type="paragraph" w:customStyle="1" w:styleId="189C2D32FDDF4493B39DC18DCBE0F499">
    <w:name w:val="189C2D32FDDF4493B39DC18DCBE0F499"/>
  </w:style>
  <w:style w:type="paragraph" w:customStyle="1" w:styleId="482AD5285B544B7F848CAC1C767111D4">
    <w:name w:val="482AD5285B544B7F848CAC1C767111D4"/>
  </w:style>
  <w:style w:type="paragraph" w:customStyle="1" w:styleId="4111DE4C65554D799D334371AC9E091D">
    <w:name w:val="4111DE4C65554D799D334371AC9E091D"/>
  </w:style>
  <w:style w:type="paragraph" w:customStyle="1" w:styleId="6018C55BA1684843927A96A844805728">
    <w:name w:val="6018C55BA1684843927A96A844805728"/>
  </w:style>
  <w:style w:type="paragraph" w:customStyle="1" w:styleId="ECDDA7D18F2843EEBCB0C1239B7C8A9A">
    <w:name w:val="ECDDA7D18F2843EEBCB0C1239B7C8A9A"/>
  </w:style>
  <w:style w:type="paragraph" w:customStyle="1" w:styleId="D698342DDAAB4E7F800B49B51F25B311">
    <w:name w:val="D698342DDAAB4E7F800B49B51F25B311"/>
  </w:style>
  <w:style w:type="paragraph" w:customStyle="1" w:styleId="48A1DA990FB34A0FB4EC835245BA0DAF">
    <w:name w:val="48A1DA990FB34A0FB4EC835245BA0DAF"/>
  </w:style>
  <w:style w:type="paragraph" w:customStyle="1" w:styleId="20E59AD9379A4C22B4787ECDF2576464">
    <w:name w:val="20E59AD9379A4C22B4787ECDF2576464"/>
  </w:style>
  <w:style w:type="paragraph" w:customStyle="1" w:styleId="E71681CF350B41D28C2993DE9B5B5308">
    <w:name w:val="E71681CF350B41D28C2993DE9B5B5308"/>
  </w:style>
  <w:style w:type="paragraph" w:customStyle="1" w:styleId="9E39BC48D73A41309E8C0FEACAF64606">
    <w:name w:val="9E39BC48D73A41309E8C0FEACAF64606"/>
  </w:style>
  <w:style w:type="paragraph" w:customStyle="1" w:styleId="551EDDA9F996435CBE5E8C426FA080AA">
    <w:name w:val="551EDDA9F996435CBE5E8C426FA080AA"/>
  </w:style>
  <w:style w:type="paragraph" w:customStyle="1" w:styleId="0F1055A39DC64E00BA475AF556CC7561">
    <w:name w:val="0F1055A39DC64E00BA475AF556CC7561"/>
  </w:style>
  <w:style w:type="paragraph" w:customStyle="1" w:styleId="B206F65FB1624B1D993770CDA3526B8A">
    <w:name w:val="B206F65FB1624B1D993770CDA3526B8A"/>
  </w:style>
  <w:style w:type="paragraph" w:customStyle="1" w:styleId="535FF966EACA47ACAC9A642190751F16">
    <w:name w:val="535FF966EACA47ACAC9A642190751F16"/>
  </w:style>
  <w:style w:type="paragraph" w:customStyle="1" w:styleId="67354FD591BE48C0949FBBB1A5382811">
    <w:name w:val="67354FD591BE48C0949FBBB1A5382811"/>
  </w:style>
  <w:style w:type="paragraph" w:customStyle="1" w:styleId="56A45E8FB9004A5A9FB84A2D70E2597E">
    <w:name w:val="56A45E8FB9004A5A9FB84A2D70E2597E"/>
  </w:style>
  <w:style w:type="paragraph" w:customStyle="1" w:styleId="FAD6389A5B074B6C94C69ED2B5F8F87A">
    <w:name w:val="FAD6389A5B074B6C94C69ED2B5F8F87A"/>
  </w:style>
  <w:style w:type="paragraph" w:customStyle="1" w:styleId="FB3246D242E14194AFDB43CC71B749DD">
    <w:name w:val="FB3246D242E14194AFDB43CC71B749DD"/>
  </w:style>
  <w:style w:type="paragraph" w:customStyle="1" w:styleId="2EEE09CBB9034D33BF00C97D6330D48F">
    <w:name w:val="2EEE09CBB9034D33BF00C97D6330D48F"/>
  </w:style>
  <w:style w:type="paragraph" w:customStyle="1" w:styleId="227F0CB30D7C420681589A59AA1A7B3F">
    <w:name w:val="227F0CB30D7C420681589A59AA1A7B3F"/>
    <w:rsid w:val="00B96E27"/>
  </w:style>
  <w:style w:type="paragraph" w:customStyle="1" w:styleId="B4EB1AF9C8F14D42894906990BDBDF05">
    <w:name w:val="B4EB1AF9C8F14D42894906990BDBDF05"/>
    <w:rsid w:val="00B96E27"/>
  </w:style>
  <w:style w:type="paragraph" w:customStyle="1" w:styleId="60C576B0094B4C35B8FFE46884B019D5">
    <w:name w:val="60C576B0094B4C35B8FFE46884B019D5"/>
    <w:rsid w:val="00B96E27"/>
  </w:style>
  <w:style w:type="paragraph" w:customStyle="1" w:styleId="B82E67D9DACA41BABC68E95B8E5090C5">
    <w:name w:val="B82E67D9DACA41BABC68E95B8E5090C5"/>
    <w:rsid w:val="00B96E27"/>
  </w:style>
  <w:style w:type="paragraph" w:customStyle="1" w:styleId="BD695CFE866141DE9B86481C30453ECE">
    <w:name w:val="BD695CFE866141DE9B86481C30453ECE"/>
    <w:rsid w:val="00B96E27"/>
  </w:style>
  <w:style w:type="paragraph" w:customStyle="1" w:styleId="C619E846040542B78B6813E46A62DD5D">
    <w:name w:val="C619E846040542B78B6813E46A62DD5D"/>
    <w:rsid w:val="00B96E27"/>
  </w:style>
  <w:style w:type="paragraph" w:customStyle="1" w:styleId="F25C81FA68BB409C93D5C28FB31B32E6">
    <w:name w:val="F25C81FA68BB409C93D5C28FB31B32E6"/>
    <w:rsid w:val="00B96E27"/>
  </w:style>
  <w:style w:type="paragraph" w:customStyle="1" w:styleId="626132BAE48D423D947F4F2151412FBF">
    <w:name w:val="626132BAE48D423D947F4F2151412FBF"/>
    <w:rsid w:val="00B96E27"/>
  </w:style>
  <w:style w:type="paragraph" w:customStyle="1" w:styleId="797814FED4454453AD72E17AEA28FC0F">
    <w:name w:val="797814FED4454453AD72E17AEA28FC0F"/>
    <w:rsid w:val="00B96E27"/>
  </w:style>
  <w:style w:type="paragraph" w:customStyle="1" w:styleId="EE9EA3E584A94B2C9C1CB88F2E8276DD">
    <w:name w:val="EE9EA3E584A94B2C9C1CB88F2E8276DD"/>
    <w:rsid w:val="00B96E27"/>
  </w:style>
  <w:style w:type="paragraph" w:customStyle="1" w:styleId="11E7D5C2F4D44508A8189BF2392A0498">
    <w:name w:val="11E7D5C2F4D44508A8189BF2392A0498"/>
    <w:rsid w:val="00B96E27"/>
  </w:style>
  <w:style w:type="paragraph" w:customStyle="1" w:styleId="E155ECECBD344297A98484F71344F23C">
    <w:name w:val="E155ECECBD344297A98484F71344F23C"/>
    <w:rsid w:val="00B96E27"/>
  </w:style>
  <w:style w:type="paragraph" w:customStyle="1" w:styleId="F97C930D78DE48CCB07CAACD779449FB">
    <w:name w:val="F97C930D78DE48CCB07CAACD779449FB"/>
    <w:rsid w:val="00B96E27"/>
  </w:style>
  <w:style w:type="paragraph" w:customStyle="1" w:styleId="18A3FD9386F04A1CBC3B198CBF948BBA">
    <w:name w:val="18A3FD9386F04A1CBC3B198CBF948BBA"/>
    <w:rsid w:val="00B96E27"/>
  </w:style>
  <w:style w:type="paragraph" w:customStyle="1" w:styleId="DD44A51D5F344699B529455671FF880A">
    <w:name w:val="DD44A51D5F344699B529455671FF880A"/>
    <w:rsid w:val="00B96E27"/>
  </w:style>
  <w:style w:type="paragraph" w:customStyle="1" w:styleId="0296507C99B8420BA35320D1F6C95B60">
    <w:name w:val="0296507C99B8420BA35320D1F6C95B60"/>
    <w:rsid w:val="00B96E27"/>
  </w:style>
  <w:style w:type="paragraph" w:customStyle="1" w:styleId="02364AA0A4CA48A382BC6B062E2EB193">
    <w:name w:val="02364AA0A4CA48A382BC6B062E2EB193"/>
    <w:rsid w:val="00B96E27"/>
  </w:style>
  <w:style w:type="paragraph" w:customStyle="1" w:styleId="5C7ABC4204F147D2BD24DED17FA70AF7">
    <w:name w:val="5C7ABC4204F147D2BD24DED17FA70AF7"/>
    <w:rsid w:val="00B96E27"/>
  </w:style>
  <w:style w:type="paragraph" w:customStyle="1" w:styleId="F1855E53216343658C454AF196D8D86F">
    <w:name w:val="F1855E53216343658C454AF196D8D86F"/>
    <w:rsid w:val="00B96E27"/>
  </w:style>
  <w:style w:type="paragraph" w:customStyle="1" w:styleId="F0967597447245428DC39FF245843EAC">
    <w:name w:val="F0967597447245428DC39FF245843EAC"/>
    <w:rsid w:val="00B96E27"/>
  </w:style>
  <w:style w:type="paragraph" w:customStyle="1" w:styleId="FB7A625A494F4FF4BB3846B2BB017AC3">
    <w:name w:val="FB7A625A494F4FF4BB3846B2BB017AC3"/>
    <w:rsid w:val="00B96E27"/>
  </w:style>
  <w:style w:type="paragraph" w:customStyle="1" w:styleId="4B41199FD6CB48F9B3B5020CF7E436E6">
    <w:name w:val="4B41199FD6CB48F9B3B5020CF7E436E6"/>
    <w:rsid w:val="00B96E27"/>
  </w:style>
  <w:style w:type="paragraph" w:customStyle="1" w:styleId="931C19637A3148A3A914E6DB61549B84">
    <w:name w:val="931C19637A3148A3A914E6DB61549B84"/>
    <w:rsid w:val="00B96E27"/>
  </w:style>
  <w:style w:type="paragraph" w:customStyle="1" w:styleId="E1108860281840FDBB6541E6485681CB">
    <w:name w:val="E1108860281840FDBB6541E6485681CB"/>
    <w:rsid w:val="00B96E27"/>
  </w:style>
  <w:style w:type="paragraph" w:customStyle="1" w:styleId="803DFCFA618F4CA68C7781852B8AD3B8">
    <w:name w:val="803DFCFA618F4CA68C7781852B8AD3B8"/>
    <w:rsid w:val="00B96E27"/>
  </w:style>
  <w:style w:type="paragraph" w:customStyle="1" w:styleId="5733FD76941B4FD9A3C82AB005803AD8">
    <w:name w:val="5733FD76941B4FD9A3C82AB005803AD8"/>
    <w:rsid w:val="00B96E27"/>
  </w:style>
  <w:style w:type="paragraph" w:customStyle="1" w:styleId="24634A17F4284EB09A65F8DECF87DF80">
    <w:name w:val="24634A17F4284EB09A65F8DECF87DF80"/>
    <w:rsid w:val="00630060"/>
  </w:style>
  <w:style w:type="paragraph" w:customStyle="1" w:styleId="75644B796CBC41DA838F8E55660FCC45">
    <w:name w:val="75644B796CBC41DA838F8E55660FCC45"/>
    <w:rsid w:val="00630060"/>
  </w:style>
  <w:style w:type="paragraph" w:customStyle="1" w:styleId="9D1D9A3DD9D04DA8B71F7EDCE67C4C12">
    <w:name w:val="9D1D9A3DD9D04DA8B71F7EDCE67C4C12"/>
    <w:rsid w:val="00630060"/>
  </w:style>
  <w:style w:type="paragraph" w:customStyle="1" w:styleId="109213DBAF744F1292E57A14B3F505F9">
    <w:name w:val="109213DBAF744F1292E57A14B3F505F9"/>
    <w:rsid w:val="00630060"/>
  </w:style>
  <w:style w:type="paragraph" w:customStyle="1" w:styleId="55C28FE2D18245FE99FF81B43CAD5AC1">
    <w:name w:val="55C28FE2D18245FE99FF81B43CAD5AC1"/>
    <w:rsid w:val="00630060"/>
  </w:style>
  <w:style w:type="paragraph" w:customStyle="1" w:styleId="7C9F1223313A423482DCAB6A7FB380D8">
    <w:name w:val="7C9F1223313A423482DCAB6A7FB380D8"/>
    <w:rsid w:val="00AD6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4">
      <a:majorFont>
        <a:latin typeface="Franklin Gothic Demi"/>
        <a:ea typeface=""/>
        <a:cs typeface=""/>
      </a:majorFont>
      <a:minorFont>
        <a:latin typeface="Rockwell"/>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+91 98401 66418</CompanyAddress>
  <CompanyPhone/>
  <CompanyFax/>
  <CompanyEmail>mail4senthilc@yahoo.com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798</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Chandran</dc:creator>
  <cp:keywords/>
  <dc:description/>
  <cp:lastModifiedBy>Senthil Chandran</cp:lastModifiedBy>
  <cp:revision>204</cp:revision>
  <cp:lastPrinted>2019-08-20T03:23:00Z</cp:lastPrinted>
  <dcterms:created xsi:type="dcterms:W3CDTF">2019-04-23T11:13:00Z</dcterms:created>
  <dcterms:modified xsi:type="dcterms:W3CDTF">2019-12-25T13:33:00Z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TitusGUID">
    <vt:lpwstr>2fa66535-c39f-467d-8a99-ae426e00ae62</vt:lpwstr>
  </property>
  <property fmtid="{D5CDD505-2E9C-101B-9397-08002B2CF9AE}" pid="4" name="Classification">
    <vt:lpwstr>null</vt:lpwstr>
  </property>
  <property fmtid="{D5CDD505-2E9C-101B-9397-08002B2CF9AE}" pid="5" name="HCL_Cla5s_D6">
    <vt:lpwstr>False</vt:lpwstr>
  </property>
  <property fmtid="{D5CDD505-2E9C-101B-9397-08002B2CF9AE}" pid="6" name="HCLClassification">
    <vt:lpwstr>HCL_Cla5s_P3rs0nalUs3</vt:lpwstr>
  </property>
</Properties>
</file>